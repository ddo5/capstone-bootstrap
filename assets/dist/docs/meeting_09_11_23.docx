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DCE3" w14:textId="77777777" w:rsidR="00215FB1" w:rsidRPr="00E7243F" w:rsidRDefault="00343FA8" w:rsidP="00E7243F">
      <w:pPr>
        <w:pStyle w:val="Title"/>
      </w:pPr>
      <w:r>
        <w:t>M</w:t>
      </w:r>
      <w:r w:rsidR="00046788">
        <w:t>EE</w:t>
      </w:r>
      <w:r>
        <w:t xml:space="preserve">TING </w:t>
      </w:r>
      <w:r w:rsidR="0015737D">
        <w:t>MINUTES</w:t>
      </w:r>
    </w:p>
    <w:p w14:paraId="55DCB27A" w14:textId="77777777" w:rsidR="00215FB1" w:rsidRDefault="00215FB1"/>
    <w:p w14:paraId="71C07A7D" w14:textId="2F16EABB" w:rsidR="00315E3A" w:rsidRPr="00E7243F" w:rsidRDefault="42112EF4" w:rsidP="6F45C74E">
      <w:pPr>
        <w:pStyle w:val="Heading1"/>
        <w:spacing w:line="259" w:lineRule="auto"/>
      </w:pPr>
      <w:r>
        <w:t>Meeting</w:t>
      </w:r>
      <w:r w:rsidR="038F11BD">
        <w:t xml:space="preserve"> </w:t>
      </w:r>
      <w:r w:rsidR="00442624">
        <w:t xml:space="preserve">#: </w:t>
      </w:r>
      <w:r w:rsidR="00965304">
        <w:t xml:space="preserve">General </w:t>
      </w:r>
      <w:r w:rsidR="00442624">
        <w:t>Description</w:t>
      </w:r>
    </w:p>
    <w:p w14:paraId="399BFA67" w14:textId="7622AC90" w:rsidR="00315E3A" w:rsidRPr="00E7243F" w:rsidRDefault="00315E3A" w:rsidP="00315E3A">
      <w:pPr>
        <w:pStyle w:val="Heading2"/>
      </w:pPr>
    </w:p>
    <w:p w14:paraId="01FD3BF9" w14:textId="42B77960" w:rsidR="687C77A4" w:rsidRDefault="00442624" w:rsidP="7AF12055">
      <w:pPr>
        <w:pStyle w:val="Heading2"/>
      </w:pPr>
      <w:r>
        <w:t xml:space="preserve">Meeting Date: </w:t>
      </w:r>
      <w:r w:rsidR="0EE7A45E">
        <w:t>9-11</w:t>
      </w:r>
    </w:p>
    <w:p w14:paraId="2FB6FE9C" w14:textId="69FC90DE" w:rsidR="687C77A4" w:rsidRDefault="00442624" w:rsidP="7AF12055">
      <w:pPr>
        <w:pStyle w:val="Heading2"/>
        <w:spacing w:line="259" w:lineRule="auto"/>
      </w:pPr>
      <w:r>
        <w:t>Meeting Time</w:t>
      </w:r>
      <w:r w:rsidR="26FD14F7">
        <w:t>: 5:30pm – 7:00pm</w:t>
      </w:r>
    </w:p>
    <w:p w14:paraId="71DD6DA7" w14:textId="77777777" w:rsidR="007502A2" w:rsidRDefault="007502A2" w:rsidP="00D268A5">
      <w:pPr>
        <w:tabs>
          <w:tab w:val="left" w:pos="1440"/>
        </w:tabs>
        <w:rPr>
          <w:rStyle w:val="Bold10ptChar"/>
        </w:rPr>
      </w:pPr>
    </w:p>
    <w:p w14:paraId="2A6F3222" w14:textId="70E3EF15" w:rsidR="6FFE64C8" w:rsidRPr="00A65E34" w:rsidRDefault="00215FB1" w:rsidP="00A65E34">
      <w:pPr>
        <w:tabs>
          <w:tab w:val="left" w:pos="1440"/>
        </w:tabs>
        <w:spacing w:line="259" w:lineRule="auto"/>
        <w:rPr>
          <w:rStyle w:val="Bold10ptChar"/>
          <w:b w:val="0"/>
        </w:rPr>
      </w:pPr>
      <w:r w:rsidRPr="290167F9">
        <w:rPr>
          <w:rStyle w:val="Bold10ptChar"/>
        </w:rPr>
        <w:t>Attendees</w:t>
      </w:r>
      <w:r w:rsidR="006644BA" w:rsidRPr="290167F9">
        <w:rPr>
          <w:rStyle w:val="Bold10ptChar"/>
        </w:rPr>
        <w:t>:</w:t>
      </w:r>
      <w:r w:rsidR="00A65E34" w:rsidRPr="290167F9">
        <w:rPr>
          <w:rStyle w:val="Bold10ptChar"/>
        </w:rPr>
        <w:t xml:space="preserve"> </w:t>
      </w:r>
      <w:r w:rsidR="25ADBC55" w:rsidRPr="290167F9">
        <w:rPr>
          <w:rStyle w:val="Bold10ptChar"/>
        </w:rPr>
        <w:t>Aaron, Gia, Logan, Michelle</w:t>
      </w:r>
    </w:p>
    <w:p w14:paraId="215FCEDC" w14:textId="77777777" w:rsidR="006B0D56" w:rsidRDefault="006B0D56">
      <w:pPr>
        <w:tabs>
          <w:tab w:val="left" w:pos="1800"/>
        </w:tabs>
      </w:pPr>
    </w:p>
    <w:p w14:paraId="738F92B5" w14:textId="167C2318" w:rsidR="00BD7A1C" w:rsidRDefault="00BD7A1C" w:rsidP="00BD7A1C">
      <w:pPr>
        <w:pStyle w:val="Caption"/>
        <w:keepNext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795A38">
        <w:t>: Meeting Minutes</w:t>
      </w:r>
    </w:p>
    <w:tbl>
      <w:tblPr>
        <w:tblW w:w="10355" w:type="dxa"/>
        <w:tblBorders>
          <w:top w:val="double" w:sz="6" w:space="0" w:color="5F5F5F"/>
          <w:left w:val="double" w:sz="6" w:space="0" w:color="5F5F5F"/>
          <w:bottom w:val="double" w:sz="6" w:space="0" w:color="5F5F5F"/>
          <w:right w:val="double" w:sz="6" w:space="0" w:color="5F5F5F"/>
          <w:insideH w:val="single" w:sz="6" w:space="0" w:color="5F5F5F"/>
          <w:insideV w:val="single" w:sz="6" w:space="0" w:color="5F5F5F"/>
        </w:tblBorders>
        <w:tblCellMar>
          <w:top w:w="115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995"/>
        <w:gridCol w:w="6120"/>
        <w:gridCol w:w="1240"/>
      </w:tblGrid>
      <w:tr w:rsidR="00215FB1" w14:paraId="755E69B1" w14:textId="77777777" w:rsidTr="290167F9">
        <w:trPr>
          <w:trHeight w:val="864"/>
        </w:trPr>
        <w:tc>
          <w:tcPr>
            <w:tcW w:w="2995" w:type="dxa"/>
          </w:tcPr>
          <w:p w14:paraId="65FC10DA" w14:textId="23F92B94" w:rsidR="007343D2" w:rsidRPr="00F73423" w:rsidRDefault="00844478" w:rsidP="007343D2">
            <w:pPr>
              <w:pStyle w:val="Heading2"/>
              <w:rPr>
                <w:b w:val="0"/>
              </w:rPr>
            </w:pPr>
            <w:r>
              <w:br/>
            </w:r>
          </w:p>
          <w:p w14:paraId="121F7901" w14:textId="77777777" w:rsidR="007343D2" w:rsidRPr="007343D2" w:rsidRDefault="007343D2" w:rsidP="007343D2"/>
        </w:tc>
        <w:tc>
          <w:tcPr>
            <w:tcW w:w="6120" w:type="dxa"/>
          </w:tcPr>
          <w:p w14:paraId="264B515B" w14:textId="6462D44E" w:rsidR="0071647B" w:rsidRPr="00187C5A" w:rsidRDefault="2580D846" w:rsidP="00187C5A">
            <w:pPr>
              <w:spacing w:line="259" w:lineRule="auto"/>
            </w:pPr>
            <w:r w:rsidRPr="290167F9">
              <w:rPr>
                <w:b/>
                <w:bCs/>
              </w:rPr>
              <w:t>Lit Review Topics:</w:t>
            </w:r>
            <w:r>
              <w:t xml:space="preserve"> </w:t>
            </w:r>
            <w:r w:rsidR="5CA4F5CA">
              <w:t>Align with technical roles</w:t>
            </w:r>
            <w:r w:rsidR="6E3B1E6E">
              <w:t xml:space="preserve"> (all)</w:t>
            </w:r>
          </w:p>
          <w:p w14:paraId="7C5228FE" w14:textId="48E4D2C4" w:rsidR="0071647B" w:rsidRPr="00187C5A" w:rsidRDefault="2580D846" w:rsidP="413E5033">
            <w:pPr>
              <w:pStyle w:val="ListParagraph"/>
              <w:numPr>
                <w:ilvl w:val="0"/>
                <w:numId w:val="10"/>
              </w:numPr>
              <w:spacing w:line="259" w:lineRule="auto"/>
            </w:pPr>
            <w:r w:rsidRPr="290167F9">
              <w:t>Cleanroom Requirements (Materials for metals/plastics)</w:t>
            </w:r>
            <w:r w:rsidR="1715F8F2" w:rsidRPr="290167F9">
              <w:t xml:space="preserve"> - Gia</w:t>
            </w:r>
          </w:p>
          <w:p w14:paraId="31A80593" w14:textId="136FA2D1" w:rsidR="0071647B" w:rsidRPr="00187C5A" w:rsidRDefault="2580D846" w:rsidP="413E5033">
            <w:pPr>
              <w:pStyle w:val="ListParagraph"/>
              <w:numPr>
                <w:ilvl w:val="0"/>
                <w:numId w:val="10"/>
              </w:numPr>
              <w:spacing w:line="259" w:lineRule="auto"/>
            </w:pPr>
            <w:r w:rsidRPr="290167F9">
              <w:t>Fans</w:t>
            </w:r>
            <w:r w:rsidR="30C89F06" w:rsidRPr="290167F9">
              <w:t xml:space="preserve"> (Power, Air flow in different shaped rooms, does the filter come in the fan?)</w:t>
            </w:r>
            <w:r w:rsidR="130D10CE" w:rsidRPr="290167F9">
              <w:t xml:space="preserve"> - Aaron</w:t>
            </w:r>
          </w:p>
          <w:p w14:paraId="4B95DE95" w14:textId="0AAF7573" w:rsidR="0071647B" w:rsidRPr="00187C5A" w:rsidRDefault="2580D846" w:rsidP="413E5033">
            <w:pPr>
              <w:pStyle w:val="ListParagraph"/>
              <w:numPr>
                <w:ilvl w:val="0"/>
                <w:numId w:val="10"/>
              </w:numPr>
              <w:spacing w:line="259" w:lineRule="auto"/>
            </w:pPr>
            <w:r w:rsidRPr="290167F9">
              <w:t xml:space="preserve">Filters (Particle </w:t>
            </w:r>
            <w:r w:rsidR="6A0821B9" w:rsidRPr="290167F9">
              <w:t>counting, HEPA filters)</w:t>
            </w:r>
            <w:r w:rsidR="7A49E5AF" w:rsidRPr="290167F9">
              <w:t xml:space="preserve"> - </w:t>
            </w:r>
            <w:proofErr w:type="gramStart"/>
            <w:r w:rsidR="7A49E5AF" w:rsidRPr="290167F9">
              <w:t>Michelle</w:t>
            </w:r>
            <w:proofErr w:type="gramEnd"/>
          </w:p>
          <w:p w14:paraId="6943B5E9" w14:textId="401A796F" w:rsidR="0071647B" w:rsidRPr="00187C5A" w:rsidRDefault="1C640C45" w:rsidP="413E5033">
            <w:pPr>
              <w:pStyle w:val="ListParagraph"/>
              <w:numPr>
                <w:ilvl w:val="0"/>
                <w:numId w:val="10"/>
              </w:numPr>
              <w:spacing w:line="259" w:lineRule="auto"/>
            </w:pPr>
            <w:r w:rsidRPr="290167F9">
              <w:t>Modular Truss/Support Structures (collapsible structure)</w:t>
            </w:r>
            <w:r w:rsidR="3A0B0533" w:rsidRPr="290167F9">
              <w:t xml:space="preserve"> - Logan</w:t>
            </w:r>
          </w:p>
          <w:p w14:paraId="38EC3A67" w14:textId="359C5FCF" w:rsidR="0071647B" w:rsidRPr="00187C5A" w:rsidRDefault="46A45EB5" w:rsidP="413E5033">
            <w:pPr>
              <w:spacing w:line="259" w:lineRule="auto"/>
            </w:pPr>
            <w:r w:rsidRPr="290167F9">
              <w:rPr>
                <w:b/>
                <w:bCs/>
              </w:rPr>
              <w:t>SOTA Review:</w:t>
            </w:r>
            <w:r w:rsidR="741D82B0" w:rsidRPr="290167F9">
              <w:rPr>
                <w:b/>
                <w:bCs/>
              </w:rPr>
              <w:t xml:space="preserve"> </w:t>
            </w:r>
            <w:r w:rsidR="22E783B0" w:rsidRPr="290167F9">
              <w:t>Gia</w:t>
            </w:r>
          </w:p>
          <w:p w14:paraId="6BD28492" w14:textId="75C7F828" w:rsidR="0071647B" w:rsidRPr="00187C5A" w:rsidRDefault="741D82B0" w:rsidP="413E5033">
            <w:pPr>
              <w:pStyle w:val="ListParagraph"/>
              <w:numPr>
                <w:ilvl w:val="0"/>
                <w:numId w:val="9"/>
              </w:numPr>
              <w:spacing w:line="259" w:lineRule="auto"/>
            </w:pPr>
            <w:r w:rsidRPr="290167F9">
              <w:t xml:space="preserve">Portable/modular cleanrooms </w:t>
            </w:r>
          </w:p>
          <w:p w14:paraId="61D0F31F" w14:textId="107C406C" w:rsidR="0071647B" w:rsidRPr="00187C5A" w:rsidRDefault="741D82B0" w:rsidP="290167F9">
            <w:pPr>
              <w:spacing w:line="259" w:lineRule="auto"/>
              <w:rPr>
                <w:b/>
                <w:bCs/>
              </w:rPr>
            </w:pPr>
            <w:r w:rsidRPr="290167F9">
              <w:rPr>
                <w:b/>
                <w:bCs/>
              </w:rPr>
              <w:t>Customer Needs:</w:t>
            </w:r>
            <w:r w:rsidR="460EAED2" w:rsidRPr="290167F9">
              <w:rPr>
                <w:b/>
                <w:bCs/>
              </w:rPr>
              <w:t xml:space="preserve"> </w:t>
            </w:r>
            <w:r w:rsidR="460EAED2" w:rsidRPr="290167F9">
              <w:t>Logan/Michelle</w:t>
            </w:r>
          </w:p>
          <w:p w14:paraId="127E4976" w14:textId="508C837B" w:rsidR="0071647B" w:rsidRPr="00187C5A" w:rsidRDefault="64C2A6DD" w:rsidP="290167F9">
            <w:pPr>
              <w:pStyle w:val="ListParagraph"/>
              <w:numPr>
                <w:ilvl w:val="0"/>
                <w:numId w:val="8"/>
              </w:numPr>
              <w:spacing w:line="259" w:lineRule="auto"/>
            </w:pPr>
            <w:r w:rsidRPr="290167F9">
              <w:t>Modular</w:t>
            </w:r>
            <w:r w:rsidR="11C08CCD" w:rsidRPr="290167F9">
              <w:t>/Collapse</w:t>
            </w:r>
          </w:p>
          <w:p w14:paraId="783E2AA8" w14:textId="1DAD96A7" w:rsidR="0071647B" w:rsidRPr="00187C5A" w:rsidRDefault="64C2A6DD" w:rsidP="290167F9">
            <w:pPr>
              <w:pStyle w:val="ListParagraph"/>
              <w:numPr>
                <w:ilvl w:val="0"/>
                <w:numId w:val="8"/>
              </w:numPr>
              <w:spacing w:line="259" w:lineRule="auto"/>
            </w:pPr>
            <w:r w:rsidRPr="290167F9">
              <w:t xml:space="preserve">Spacious </w:t>
            </w:r>
          </w:p>
          <w:p w14:paraId="2BCBFE2F" w14:textId="5EBF05A9" w:rsidR="0071647B" w:rsidRPr="00187C5A" w:rsidRDefault="64C2A6DD" w:rsidP="290167F9">
            <w:pPr>
              <w:pStyle w:val="ListParagraph"/>
              <w:numPr>
                <w:ilvl w:val="0"/>
                <w:numId w:val="8"/>
              </w:numPr>
              <w:spacing w:line="259" w:lineRule="auto"/>
            </w:pPr>
            <w:r w:rsidRPr="290167F9">
              <w:t xml:space="preserve">Room </w:t>
            </w:r>
            <w:proofErr w:type="spellStart"/>
            <w:r w:rsidR="00856446" w:rsidRPr="290167F9">
              <w:t>connectability</w:t>
            </w:r>
            <w:proofErr w:type="spellEnd"/>
            <w:r w:rsidRPr="290167F9">
              <w:t xml:space="preserve"> (attach clean and gown room)</w:t>
            </w:r>
          </w:p>
          <w:p w14:paraId="107B91FD" w14:textId="0F990118" w:rsidR="0071647B" w:rsidRPr="00187C5A" w:rsidRDefault="64C2A6DD" w:rsidP="290167F9">
            <w:pPr>
              <w:pStyle w:val="ListParagraph"/>
              <w:numPr>
                <w:ilvl w:val="0"/>
                <w:numId w:val="8"/>
              </w:numPr>
              <w:spacing w:line="259" w:lineRule="auto"/>
            </w:pPr>
            <w:r w:rsidRPr="290167F9">
              <w:t>Compliant storage</w:t>
            </w:r>
          </w:p>
          <w:p w14:paraId="4E7F34D7" w14:textId="0B620F5B" w:rsidR="0071647B" w:rsidRPr="00187C5A" w:rsidRDefault="64C2A6DD" w:rsidP="290167F9">
            <w:pPr>
              <w:pStyle w:val="ListParagraph"/>
              <w:numPr>
                <w:ilvl w:val="0"/>
                <w:numId w:val="8"/>
              </w:numPr>
              <w:spacing w:line="259" w:lineRule="auto"/>
            </w:pPr>
            <w:r w:rsidRPr="290167F9">
              <w:t xml:space="preserve">Fan HEPA </w:t>
            </w:r>
          </w:p>
          <w:p w14:paraId="352E517E" w14:textId="509005FE" w:rsidR="0071647B" w:rsidRPr="00187C5A" w:rsidRDefault="290D72F3" w:rsidP="290167F9">
            <w:pPr>
              <w:pStyle w:val="ListParagraph"/>
              <w:numPr>
                <w:ilvl w:val="0"/>
                <w:numId w:val="8"/>
              </w:numPr>
              <w:spacing w:line="259" w:lineRule="auto"/>
            </w:pPr>
            <w:r w:rsidRPr="290167F9">
              <w:t>Generator connection to fan</w:t>
            </w:r>
          </w:p>
          <w:p w14:paraId="5B5E1800" w14:textId="72602461" w:rsidR="0071647B" w:rsidRPr="00187C5A" w:rsidRDefault="290D72F3" w:rsidP="290167F9">
            <w:pPr>
              <w:pStyle w:val="ListParagraph"/>
              <w:numPr>
                <w:ilvl w:val="0"/>
                <w:numId w:val="8"/>
              </w:numPr>
              <w:spacing w:line="259" w:lineRule="auto"/>
            </w:pPr>
            <w:r w:rsidRPr="290167F9">
              <w:t>Alcohol safe materials</w:t>
            </w:r>
          </w:p>
          <w:p w14:paraId="28548988" w14:textId="3BBBB11D" w:rsidR="0071647B" w:rsidRPr="00187C5A" w:rsidRDefault="64C2A6DD" w:rsidP="290167F9">
            <w:pPr>
              <w:spacing w:line="259" w:lineRule="auto"/>
              <w:rPr>
                <w:b/>
                <w:bCs/>
              </w:rPr>
            </w:pPr>
            <w:r w:rsidRPr="290167F9">
              <w:rPr>
                <w:b/>
                <w:bCs/>
              </w:rPr>
              <w:t xml:space="preserve">Technical Needs: </w:t>
            </w:r>
            <w:r w:rsidR="5738D9D4" w:rsidRPr="290167F9">
              <w:t>Logan/Michelle</w:t>
            </w:r>
          </w:p>
          <w:p w14:paraId="520988F5" w14:textId="155A9269" w:rsidR="0071647B" w:rsidRPr="00187C5A" w:rsidRDefault="64C2A6DD" w:rsidP="290167F9">
            <w:pPr>
              <w:pStyle w:val="ListParagraph"/>
              <w:numPr>
                <w:ilvl w:val="0"/>
                <w:numId w:val="7"/>
              </w:numPr>
              <w:spacing w:line="259" w:lineRule="auto"/>
            </w:pPr>
            <w:r w:rsidRPr="290167F9">
              <w:t>Positive pressure</w:t>
            </w:r>
          </w:p>
          <w:p w14:paraId="4490A4E2" w14:textId="197B53D2" w:rsidR="0071647B" w:rsidRPr="00187C5A" w:rsidRDefault="64C2A6DD" w:rsidP="290167F9">
            <w:pPr>
              <w:pStyle w:val="ListParagraph"/>
              <w:numPr>
                <w:ilvl w:val="0"/>
                <w:numId w:val="7"/>
              </w:numPr>
              <w:spacing w:line="259" w:lineRule="auto"/>
            </w:pPr>
            <w:r w:rsidRPr="290167F9">
              <w:t>Dimensions (10x10) or (10x20)</w:t>
            </w:r>
          </w:p>
          <w:p w14:paraId="141EABE6" w14:textId="54F14D6C" w:rsidR="0071647B" w:rsidRPr="00187C5A" w:rsidRDefault="64C2A6DD" w:rsidP="290167F9">
            <w:pPr>
              <w:pStyle w:val="ListParagraph"/>
              <w:numPr>
                <w:ilvl w:val="0"/>
                <w:numId w:val="7"/>
              </w:numPr>
              <w:spacing w:line="259" w:lineRule="auto"/>
            </w:pPr>
            <w:r w:rsidRPr="290167F9">
              <w:t>Particle counts (Level 7 CR)</w:t>
            </w:r>
          </w:p>
          <w:p w14:paraId="6D0725FB" w14:textId="154C7141" w:rsidR="0071647B" w:rsidRPr="00187C5A" w:rsidRDefault="64C2A6DD" w:rsidP="290167F9">
            <w:pPr>
              <w:pStyle w:val="ListParagraph"/>
              <w:numPr>
                <w:ilvl w:val="0"/>
                <w:numId w:val="7"/>
              </w:numPr>
              <w:spacing w:line="259" w:lineRule="auto"/>
            </w:pPr>
            <w:r w:rsidRPr="290167F9">
              <w:t>FFU power requirement</w:t>
            </w:r>
          </w:p>
          <w:p w14:paraId="4B8F5B77" w14:textId="75C7B646" w:rsidR="0071647B" w:rsidRPr="00187C5A" w:rsidRDefault="64C2A6DD" w:rsidP="290167F9">
            <w:pPr>
              <w:pStyle w:val="ListParagraph"/>
              <w:numPr>
                <w:ilvl w:val="0"/>
                <w:numId w:val="7"/>
              </w:numPr>
              <w:spacing w:line="259" w:lineRule="auto"/>
            </w:pPr>
            <w:r w:rsidRPr="290167F9">
              <w:t xml:space="preserve">Generator voltage </w:t>
            </w:r>
            <w:r w:rsidR="685443AC" w:rsidRPr="290167F9">
              <w:t>output</w:t>
            </w:r>
          </w:p>
          <w:p w14:paraId="5A7E7605" w14:textId="48E27EB9" w:rsidR="0071647B" w:rsidRPr="00187C5A" w:rsidRDefault="64C2A6DD" w:rsidP="290167F9">
            <w:pPr>
              <w:pStyle w:val="ListParagraph"/>
              <w:numPr>
                <w:ilvl w:val="0"/>
                <w:numId w:val="7"/>
              </w:numPr>
              <w:spacing w:line="259" w:lineRule="auto"/>
            </w:pPr>
            <w:r w:rsidRPr="290167F9">
              <w:t xml:space="preserve">Filter level </w:t>
            </w:r>
          </w:p>
          <w:p w14:paraId="2F9611B0" w14:textId="431B0971" w:rsidR="0071647B" w:rsidRPr="00187C5A" w:rsidRDefault="2A076FA8" w:rsidP="290167F9">
            <w:pPr>
              <w:pStyle w:val="ListParagraph"/>
              <w:numPr>
                <w:ilvl w:val="0"/>
                <w:numId w:val="7"/>
              </w:numPr>
              <w:spacing w:line="259" w:lineRule="auto"/>
            </w:pPr>
            <w:r w:rsidRPr="290167F9">
              <w:t>Temperature/pressure</w:t>
            </w:r>
            <w:r w:rsidR="0B92C003" w:rsidRPr="290167F9">
              <w:t xml:space="preserve"> readout</w:t>
            </w:r>
            <w:r w:rsidR="5A2A265A" w:rsidRPr="290167F9">
              <w:t xml:space="preserve"> (20-25</w:t>
            </w:r>
            <w:r w:rsidR="1092EE61" w:rsidRPr="290167F9">
              <w:t xml:space="preserve"> C</w:t>
            </w:r>
            <w:r w:rsidR="5A2A265A" w:rsidRPr="290167F9">
              <w:t>)</w:t>
            </w:r>
          </w:p>
          <w:p w14:paraId="3CC06944" w14:textId="0B0F50A4" w:rsidR="0071647B" w:rsidRPr="00187C5A" w:rsidRDefault="4EF02EA2" w:rsidP="290167F9">
            <w:pPr>
              <w:pStyle w:val="ListParagraph"/>
              <w:numPr>
                <w:ilvl w:val="0"/>
                <w:numId w:val="7"/>
              </w:numPr>
              <w:spacing w:line="259" w:lineRule="auto"/>
            </w:pPr>
            <w:r w:rsidRPr="290167F9">
              <w:t xml:space="preserve">Load bearing N? </w:t>
            </w:r>
          </w:p>
          <w:p w14:paraId="10F0500C" w14:textId="061A9723" w:rsidR="0071647B" w:rsidRPr="00187C5A" w:rsidRDefault="116E49FE" w:rsidP="290167F9">
            <w:pPr>
              <w:spacing w:line="259" w:lineRule="auto"/>
              <w:rPr>
                <w:b/>
                <w:bCs/>
              </w:rPr>
            </w:pPr>
            <w:r w:rsidRPr="290167F9">
              <w:rPr>
                <w:b/>
                <w:bCs/>
              </w:rPr>
              <w:t xml:space="preserve">Mathematical Modeling: </w:t>
            </w:r>
            <w:r w:rsidRPr="290167F9">
              <w:t>All</w:t>
            </w:r>
          </w:p>
          <w:p w14:paraId="06762917" w14:textId="55E7C966" w:rsidR="0071647B" w:rsidRPr="00187C5A" w:rsidRDefault="116E49FE" w:rsidP="290167F9">
            <w:pPr>
              <w:pStyle w:val="ListParagraph"/>
              <w:numPr>
                <w:ilvl w:val="0"/>
                <w:numId w:val="6"/>
              </w:numPr>
              <w:spacing w:line="259" w:lineRule="auto"/>
            </w:pPr>
            <w:r w:rsidRPr="290167F9">
              <w:t>Material Analysis</w:t>
            </w:r>
          </w:p>
          <w:p w14:paraId="68878E89" w14:textId="73088C10" w:rsidR="0071647B" w:rsidRPr="00187C5A" w:rsidRDefault="116E49FE" w:rsidP="290167F9">
            <w:pPr>
              <w:pStyle w:val="ListParagraph"/>
              <w:numPr>
                <w:ilvl w:val="0"/>
                <w:numId w:val="6"/>
              </w:numPr>
              <w:spacing w:line="259" w:lineRule="auto"/>
            </w:pPr>
            <w:r w:rsidRPr="290167F9">
              <w:t>Positive Pressure (Thermodynamics Analysis)</w:t>
            </w:r>
          </w:p>
          <w:p w14:paraId="1FC2DB21" w14:textId="30976797" w:rsidR="0071647B" w:rsidRPr="00187C5A" w:rsidRDefault="322307C3" w:rsidP="290167F9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 w:rsidRPr="290167F9">
              <w:t xml:space="preserve">What wall “structure” would be best </w:t>
            </w:r>
          </w:p>
          <w:p w14:paraId="142C51C0" w14:textId="0E25BB67" w:rsidR="0071647B" w:rsidRPr="00187C5A" w:rsidRDefault="116E49FE" w:rsidP="290167F9">
            <w:pPr>
              <w:pStyle w:val="ListParagraph"/>
              <w:numPr>
                <w:ilvl w:val="0"/>
                <w:numId w:val="6"/>
              </w:numPr>
              <w:spacing w:line="259" w:lineRule="auto"/>
            </w:pPr>
            <w:r w:rsidRPr="290167F9">
              <w:t>Fluid Analysis (Air Flow)</w:t>
            </w:r>
          </w:p>
          <w:p w14:paraId="1DCF4E78" w14:textId="46347A09" w:rsidR="0071647B" w:rsidRPr="00187C5A" w:rsidRDefault="501A0976" w:rsidP="290167F9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 w:rsidRPr="290167F9">
              <w:t xml:space="preserve">Different </w:t>
            </w:r>
            <w:r w:rsidR="68AB6D0E" w:rsidRPr="290167F9">
              <w:t>fan locations</w:t>
            </w:r>
          </w:p>
          <w:p w14:paraId="4E4616C0" w14:textId="6B541AB9" w:rsidR="0071647B" w:rsidRPr="00187C5A" w:rsidRDefault="68AB6D0E" w:rsidP="290167F9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 w:rsidRPr="290167F9">
              <w:t>Mass flow rates through exits</w:t>
            </w:r>
          </w:p>
          <w:p w14:paraId="3E0AF36B" w14:textId="463052E8" w:rsidR="0071647B" w:rsidRPr="00187C5A" w:rsidRDefault="116E49FE" w:rsidP="290167F9">
            <w:pPr>
              <w:pStyle w:val="ListParagraph"/>
              <w:numPr>
                <w:ilvl w:val="0"/>
                <w:numId w:val="6"/>
              </w:numPr>
              <w:spacing w:line="259" w:lineRule="auto"/>
            </w:pPr>
            <w:r w:rsidRPr="290167F9">
              <w:t>Truss Structure Analysis</w:t>
            </w:r>
          </w:p>
          <w:p w14:paraId="53EC6A44" w14:textId="44A47282" w:rsidR="0071647B" w:rsidRPr="00187C5A" w:rsidRDefault="04518AF5" w:rsidP="290167F9">
            <w:pPr>
              <w:pStyle w:val="ListParagraph"/>
              <w:numPr>
                <w:ilvl w:val="0"/>
                <w:numId w:val="3"/>
              </w:numPr>
              <w:spacing w:line="259" w:lineRule="auto"/>
            </w:pPr>
            <w:r w:rsidRPr="290167F9">
              <w:t xml:space="preserve">10x10 or 10x20 – can a 10x20 be used without </w:t>
            </w:r>
            <w:proofErr w:type="gramStart"/>
            <w:r w:rsidR="17011BFF" w:rsidRPr="290167F9">
              <w:t>supports</w:t>
            </w:r>
            <w:proofErr w:type="gramEnd"/>
            <w:r w:rsidR="17011BFF" w:rsidRPr="290167F9">
              <w:t>?</w:t>
            </w:r>
          </w:p>
          <w:p w14:paraId="115BE94A" w14:textId="5DD0CF31" w:rsidR="0071647B" w:rsidRPr="00187C5A" w:rsidRDefault="35EF70AC" w:rsidP="290167F9">
            <w:pPr>
              <w:pStyle w:val="ListParagraph"/>
              <w:numPr>
                <w:ilvl w:val="0"/>
                <w:numId w:val="3"/>
              </w:numPr>
              <w:spacing w:line="259" w:lineRule="auto"/>
            </w:pPr>
            <w:r w:rsidRPr="290167F9">
              <w:t xml:space="preserve">Rigidity/stiffness requirements – does outside loads displace the structure? </w:t>
            </w:r>
          </w:p>
          <w:p w14:paraId="37F709CC" w14:textId="6108ED11" w:rsidR="0071647B" w:rsidRPr="00187C5A" w:rsidRDefault="684B5B37" w:rsidP="290167F9">
            <w:pPr>
              <w:pStyle w:val="ListParagraph"/>
              <w:numPr>
                <w:ilvl w:val="0"/>
                <w:numId w:val="6"/>
              </w:numPr>
              <w:spacing w:line="259" w:lineRule="auto"/>
            </w:pPr>
            <w:r w:rsidRPr="290167F9">
              <w:lastRenderedPageBreak/>
              <w:t>Electrical Load Analysis:</w:t>
            </w:r>
          </w:p>
          <w:p w14:paraId="46574B56" w14:textId="2A2332E1" w:rsidR="0071647B" w:rsidRPr="00187C5A" w:rsidRDefault="684B5B37" w:rsidP="290167F9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290167F9">
              <w:t xml:space="preserve">Spreadsheet for all the currents and voltages and power that are in the cleanroom. Determine the size of battery that would be needed to run the system in a power </w:t>
            </w:r>
            <w:proofErr w:type="gramStart"/>
            <w:r w:rsidRPr="290167F9">
              <w:t>outage</w:t>
            </w:r>
            <w:proofErr w:type="gramEnd"/>
          </w:p>
          <w:p w14:paraId="41792E3D" w14:textId="428F42B4" w:rsidR="0071647B" w:rsidRPr="00187C5A" w:rsidRDefault="684B5B37" w:rsidP="290167F9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290167F9">
              <w:t xml:space="preserve">UPS System that charges itself offline and can last a couple of </w:t>
            </w:r>
            <w:proofErr w:type="gramStart"/>
            <w:r w:rsidRPr="290167F9">
              <w:t>hours</w:t>
            </w:r>
            <w:proofErr w:type="gramEnd"/>
          </w:p>
          <w:p w14:paraId="2DC7A8D5" w14:textId="25D36274" w:rsidR="0071647B" w:rsidRPr="00187C5A" w:rsidRDefault="684B5B37" w:rsidP="290167F9">
            <w:pPr>
              <w:spacing w:line="259" w:lineRule="auto"/>
            </w:pPr>
            <w:r w:rsidRPr="290167F9">
              <w:t xml:space="preserve">Questions for Becker: </w:t>
            </w:r>
          </w:p>
          <w:p w14:paraId="1B1300BC" w14:textId="0A3807E0" w:rsidR="0071647B" w:rsidRPr="00187C5A" w:rsidRDefault="684B5B37" w:rsidP="290167F9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 w:rsidRPr="290167F9">
              <w:t>Power available for the fans</w:t>
            </w:r>
          </w:p>
          <w:p w14:paraId="775F581A" w14:textId="2A0A46ED" w:rsidR="0071647B" w:rsidRPr="00187C5A" w:rsidRDefault="684B5B37" w:rsidP="290167F9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 w:rsidRPr="290167F9">
              <w:t>Other loads inside for power?</w:t>
            </w:r>
          </w:p>
          <w:p w14:paraId="5D525BCD" w14:textId="1E6C5769" w:rsidR="0071647B" w:rsidRPr="00187C5A" w:rsidRDefault="684B5B37" w:rsidP="290167F9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 w:rsidRPr="290167F9">
              <w:t>Hanging loads from the walls/ceiling?</w:t>
            </w:r>
          </w:p>
          <w:p w14:paraId="3EC70C70" w14:textId="54B3A1B8" w:rsidR="0071647B" w:rsidRPr="00187C5A" w:rsidRDefault="684B5B37" w:rsidP="290167F9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 w:rsidRPr="290167F9">
              <w:t xml:space="preserve">Electrical and mechanical loads? </w:t>
            </w:r>
          </w:p>
          <w:p w14:paraId="12CF42EF" w14:textId="282940E8" w:rsidR="0071647B" w:rsidRPr="00187C5A" w:rsidRDefault="684B5B37" w:rsidP="290167F9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 w:rsidRPr="290167F9">
              <w:t>Rigidity requirements?</w:t>
            </w:r>
          </w:p>
          <w:p w14:paraId="2C6CFEE0" w14:textId="2B1CF3D9" w:rsidR="0071647B" w:rsidRPr="00187C5A" w:rsidRDefault="684B5B37" w:rsidP="290167F9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 w:rsidRPr="290167F9">
              <w:t>External point load required?</w:t>
            </w:r>
          </w:p>
          <w:p w14:paraId="436E6DC3" w14:textId="0EB82284" w:rsidR="0071647B" w:rsidRPr="00187C5A" w:rsidRDefault="1E614BD9" w:rsidP="290167F9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 w:rsidRPr="290167F9">
              <w:t xml:space="preserve">Biomedical club for fundraising? </w:t>
            </w:r>
          </w:p>
          <w:p w14:paraId="622817A4" w14:textId="58E5F1F6" w:rsidR="0071647B" w:rsidRPr="00187C5A" w:rsidRDefault="1E614BD9" w:rsidP="290167F9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 w:rsidRPr="290167F9">
              <w:t xml:space="preserve">NAU or Becker owned? </w:t>
            </w:r>
          </w:p>
          <w:p w14:paraId="63AE087F" w14:textId="13026AD1" w:rsidR="0071647B" w:rsidRPr="00187C5A" w:rsidRDefault="1E614BD9" w:rsidP="290167F9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 w:rsidRPr="290167F9">
              <w:t xml:space="preserve">If other people are going to use the </w:t>
            </w:r>
            <w:proofErr w:type="gramStart"/>
            <w:r w:rsidRPr="290167F9">
              <w:t>cleanroom</w:t>
            </w:r>
            <w:proofErr w:type="gramEnd"/>
            <w:r w:rsidRPr="290167F9">
              <w:t xml:space="preserve"> can they match the 10% funding? </w:t>
            </w:r>
          </w:p>
          <w:p w14:paraId="068EF06B" w14:textId="7003EE40" w:rsidR="0071647B" w:rsidRPr="00187C5A" w:rsidRDefault="0071647B" w:rsidP="290167F9">
            <w:pPr>
              <w:spacing w:line="259" w:lineRule="auto"/>
            </w:pPr>
          </w:p>
        </w:tc>
        <w:tc>
          <w:tcPr>
            <w:tcW w:w="1240" w:type="dxa"/>
            <w:vAlign w:val="center"/>
          </w:tcPr>
          <w:p w14:paraId="34A9E90D" w14:textId="5B7B9FB6" w:rsidR="00215FB1" w:rsidRDefault="2A7E9B2D" w:rsidP="290167F9">
            <w:pPr>
              <w:pStyle w:val="Location"/>
              <w:spacing w:line="259" w:lineRule="auto"/>
              <w:jc w:val="center"/>
            </w:pPr>
            <w:r>
              <w:lastRenderedPageBreak/>
              <w:t>ENG 314</w:t>
            </w:r>
          </w:p>
        </w:tc>
      </w:tr>
    </w:tbl>
    <w:p w14:paraId="03EFB841" w14:textId="77777777" w:rsidR="007502A2" w:rsidRDefault="007502A2"/>
    <w:p w14:paraId="1E7C5B26" w14:textId="77777777" w:rsidR="007502A2" w:rsidRDefault="007502A2"/>
    <w:p w14:paraId="23C189DD" w14:textId="6A4F6484" w:rsidR="00000B65" w:rsidRDefault="00000B65" w:rsidP="00000B65">
      <w:pPr>
        <w:pStyle w:val="Caption"/>
        <w:keepNext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BD7A1C" w:rsidRPr="3B8B9CCC">
        <w:rPr>
          <w:noProof/>
        </w:rPr>
        <w:t>2</w:t>
      </w:r>
      <w:r>
        <w:fldChar w:fldCharType="end"/>
      </w:r>
      <w:r w:rsidR="00795A38">
        <w:t xml:space="preserve">: </w:t>
      </w:r>
      <w:r w:rsidR="00965304">
        <w:t>Action Items for Next Meeting</w:t>
      </w:r>
    </w:p>
    <w:tbl>
      <w:tblPr>
        <w:tblW w:w="10398" w:type="dxa"/>
        <w:tblBorders>
          <w:top w:val="double" w:sz="6" w:space="0" w:color="5F5F5F"/>
          <w:left w:val="double" w:sz="6" w:space="0" w:color="5F5F5F"/>
          <w:bottom w:val="double" w:sz="6" w:space="0" w:color="5F5F5F"/>
          <w:right w:val="double" w:sz="6" w:space="0" w:color="5F5F5F"/>
          <w:insideH w:val="single" w:sz="6" w:space="0" w:color="5F5F5F"/>
          <w:insideV w:val="single" w:sz="6" w:space="0" w:color="5F5F5F"/>
        </w:tblBorders>
        <w:tblCellMar>
          <w:top w:w="115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6671"/>
        <w:gridCol w:w="2068"/>
        <w:gridCol w:w="1659"/>
      </w:tblGrid>
      <w:tr w:rsidR="00965304" w:rsidRPr="007502A2" w14:paraId="4CD4C0B7" w14:textId="77777777" w:rsidTr="00795A38">
        <w:trPr>
          <w:trHeight w:val="450"/>
        </w:trPr>
        <w:tc>
          <w:tcPr>
            <w:tcW w:w="6671" w:type="dxa"/>
          </w:tcPr>
          <w:p w14:paraId="52D29A95" w14:textId="267BFA46" w:rsidR="00965304" w:rsidRPr="007502A2" w:rsidRDefault="00965304" w:rsidP="007502A2">
            <w:pPr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2068" w:type="dxa"/>
          </w:tcPr>
          <w:p w14:paraId="748121EA" w14:textId="77777777" w:rsidR="00965304" w:rsidRPr="007502A2" w:rsidRDefault="00965304" w:rsidP="007502A2">
            <w:pPr>
              <w:rPr>
                <w:b/>
              </w:rPr>
            </w:pPr>
            <w:r w:rsidRPr="007502A2">
              <w:rPr>
                <w:b/>
              </w:rPr>
              <w:t xml:space="preserve">Person Assigned </w:t>
            </w:r>
          </w:p>
        </w:tc>
        <w:tc>
          <w:tcPr>
            <w:tcW w:w="1659" w:type="dxa"/>
          </w:tcPr>
          <w:p w14:paraId="18FEFB68" w14:textId="77777777" w:rsidR="00965304" w:rsidRPr="007502A2" w:rsidRDefault="00965304" w:rsidP="007502A2">
            <w:pPr>
              <w:rPr>
                <w:b/>
              </w:rPr>
            </w:pPr>
            <w:r w:rsidRPr="007502A2">
              <w:rPr>
                <w:b/>
              </w:rPr>
              <w:t>Due Date</w:t>
            </w:r>
          </w:p>
        </w:tc>
      </w:tr>
      <w:tr w:rsidR="00965304" w14:paraId="44E07623" w14:textId="77777777" w:rsidTr="00795A38">
        <w:trPr>
          <w:trHeight w:val="601"/>
        </w:trPr>
        <w:tc>
          <w:tcPr>
            <w:tcW w:w="6671" w:type="dxa"/>
          </w:tcPr>
          <w:p w14:paraId="18F20FC3" w14:textId="2075F036" w:rsidR="00965304" w:rsidRPr="00E7243F" w:rsidRDefault="00965304" w:rsidP="3B8B9CCC">
            <w:pPr>
              <w:spacing w:line="259" w:lineRule="auto"/>
            </w:pPr>
          </w:p>
        </w:tc>
        <w:tc>
          <w:tcPr>
            <w:tcW w:w="2068" w:type="dxa"/>
          </w:tcPr>
          <w:p w14:paraId="1953792B" w14:textId="4CBAA280" w:rsidR="00965304" w:rsidRDefault="00965304" w:rsidP="47C3231C">
            <w:pPr>
              <w:spacing w:line="259" w:lineRule="auto"/>
            </w:pPr>
          </w:p>
        </w:tc>
        <w:tc>
          <w:tcPr>
            <w:tcW w:w="1659" w:type="dxa"/>
          </w:tcPr>
          <w:p w14:paraId="325C2B7B" w14:textId="098B754E" w:rsidR="00965304" w:rsidRDefault="00E53EE8" w:rsidP="088B527D">
            <w:pPr>
              <w:spacing w:line="259" w:lineRule="auto"/>
            </w:pPr>
            <w:r>
              <w:tab/>
            </w:r>
          </w:p>
        </w:tc>
      </w:tr>
    </w:tbl>
    <w:p w14:paraId="631C3CCA" w14:textId="6961959E" w:rsidR="345291B5" w:rsidRDefault="345291B5"/>
    <w:p w14:paraId="5445ADDC" w14:textId="77777777" w:rsidR="006B0D56" w:rsidRDefault="006B0D56" w:rsidP="007502A2"/>
    <w:p w14:paraId="102BA90A" w14:textId="77777777" w:rsidR="00A12A4A" w:rsidRDefault="00A12A4A" w:rsidP="007502A2"/>
    <w:p w14:paraId="4DDF8224" w14:textId="4A5935EE" w:rsidR="00A12A4A" w:rsidRDefault="00A12A4A" w:rsidP="686EE60D"/>
    <w:sectPr w:rsidR="00A12A4A" w:rsidSect="005E0895">
      <w:footerReference w:type="default" r:id="rId11"/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F505B" w14:textId="77777777" w:rsidR="00C760DF" w:rsidRDefault="00C760DF" w:rsidP="00B277FB">
      <w:r>
        <w:separator/>
      </w:r>
    </w:p>
  </w:endnote>
  <w:endnote w:type="continuationSeparator" w:id="0">
    <w:p w14:paraId="2131433B" w14:textId="77777777" w:rsidR="00C760DF" w:rsidRDefault="00C760DF" w:rsidP="00B27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110125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6B2EAFD3" w14:textId="77777777" w:rsidR="00B277FB" w:rsidRDefault="00B277F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9C4F3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9C4F3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791C2A5C" w14:textId="77777777" w:rsidR="00B277FB" w:rsidRDefault="00B27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1AB34" w14:textId="77777777" w:rsidR="00C760DF" w:rsidRDefault="00C760DF" w:rsidP="00B277FB">
      <w:r>
        <w:separator/>
      </w:r>
    </w:p>
  </w:footnote>
  <w:footnote w:type="continuationSeparator" w:id="0">
    <w:p w14:paraId="63083C92" w14:textId="77777777" w:rsidR="00C760DF" w:rsidRDefault="00C760DF" w:rsidP="00B27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3D0F9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46EE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C8DA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B28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BAFC09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2429A0A"/>
    <w:multiLevelType w:val="hybridMultilevel"/>
    <w:tmpl w:val="FFFFFFFF"/>
    <w:lvl w:ilvl="0" w:tplc="6E9E29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8680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41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E6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246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345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CC1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48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A8C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2066B9"/>
    <w:multiLevelType w:val="hybridMultilevel"/>
    <w:tmpl w:val="FFFFFFFF"/>
    <w:lvl w:ilvl="0" w:tplc="BF2CA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878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34C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E2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DCE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CCA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98B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E61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F2F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1F033"/>
    <w:multiLevelType w:val="hybridMultilevel"/>
    <w:tmpl w:val="FFFFFFFF"/>
    <w:lvl w:ilvl="0" w:tplc="B0AA1944">
      <w:start w:val="1"/>
      <w:numFmt w:val="decimal"/>
      <w:lvlText w:val="%1."/>
      <w:lvlJc w:val="left"/>
      <w:pPr>
        <w:ind w:left="720" w:hanging="360"/>
      </w:pPr>
    </w:lvl>
    <w:lvl w:ilvl="1" w:tplc="89E80886">
      <w:start w:val="1"/>
      <w:numFmt w:val="lowerLetter"/>
      <w:lvlText w:val="%2."/>
      <w:lvlJc w:val="left"/>
      <w:pPr>
        <w:ind w:left="1440" w:hanging="360"/>
      </w:pPr>
    </w:lvl>
    <w:lvl w:ilvl="2" w:tplc="497C8688">
      <w:start w:val="1"/>
      <w:numFmt w:val="lowerRoman"/>
      <w:lvlText w:val="%3."/>
      <w:lvlJc w:val="right"/>
      <w:pPr>
        <w:ind w:left="2160" w:hanging="180"/>
      </w:pPr>
    </w:lvl>
    <w:lvl w:ilvl="3" w:tplc="9D80C25E">
      <w:start w:val="1"/>
      <w:numFmt w:val="decimal"/>
      <w:lvlText w:val="%4."/>
      <w:lvlJc w:val="left"/>
      <w:pPr>
        <w:ind w:left="2880" w:hanging="360"/>
      </w:pPr>
    </w:lvl>
    <w:lvl w:ilvl="4" w:tplc="186417C2">
      <w:start w:val="1"/>
      <w:numFmt w:val="lowerLetter"/>
      <w:lvlText w:val="%5."/>
      <w:lvlJc w:val="left"/>
      <w:pPr>
        <w:ind w:left="3600" w:hanging="360"/>
      </w:pPr>
    </w:lvl>
    <w:lvl w:ilvl="5" w:tplc="C846B6A0">
      <w:start w:val="1"/>
      <w:numFmt w:val="lowerRoman"/>
      <w:lvlText w:val="%6."/>
      <w:lvlJc w:val="right"/>
      <w:pPr>
        <w:ind w:left="4320" w:hanging="180"/>
      </w:pPr>
    </w:lvl>
    <w:lvl w:ilvl="6" w:tplc="B2FE6C52">
      <w:start w:val="1"/>
      <w:numFmt w:val="decimal"/>
      <w:lvlText w:val="%7."/>
      <w:lvlJc w:val="left"/>
      <w:pPr>
        <w:ind w:left="5040" w:hanging="360"/>
      </w:pPr>
    </w:lvl>
    <w:lvl w:ilvl="7" w:tplc="DD6AB38A">
      <w:start w:val="1"/>
      <w:numFmt w:val="lowerLetter"/>
      <w:lvlText w:val="%8."/>
      <w:lvlJc w:val="left"/>
      <w:pPr>
        <w:ind w:left="5760" w:hanging="360"/>
      </w:pPr>
    </w:lvl>
    <w:lvl w:ilvl="8" w:tplc="269A491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277129"/>
    <w:multiLevelType w:val="hybridMultilevel"/>
    <w:tmpl w:val="FFFFFFFF"/>
    <w:lvl w:ilvl="0" w:tplc="DD64C6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10B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688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89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E77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3CC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83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2C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6C9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151D58"/>
    <w:multiLevelType w:val="hybridMultilevel"/>
    <w:tmpl w:val="FFFFFFFF"/>
    <w:lvl w:ilvl="0" w:tplc="69BE0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ACA5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CC7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2D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8A3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60A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28D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46A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786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3DB8C"/>
    <w:multiLevelType w:val="hybridMultilevel"/>
    <w:tmpl w:val="FFFFFFFF"/>
    <w:lvl w:ilvl="0" w:tplc="FEFA6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6883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AB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48F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60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3AB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40A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8AB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E6D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3E3D4C"/>
    <w:multiLevelType w:val="hybridMultilevel"/>
    <w:tmpl w:val="187A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45928E"/>
    <w:multiLevelType w:val="hybridMultilevel"/>
    <w:tmpl w:val="FFFFFFFF"/>
    <w:lvl w:ilvl="0" w:tplc="F154CA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864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34FF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5A3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D00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E42E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637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AEB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885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1FEAAB"/>
    <w:multiLevelType w:val="hybridMultilevel"/>
    <w:tmpl w:val="FFFFFFFF"/>
    <w:lvl w:ilvl="0" w:tplc="525CEE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5DA99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C0A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ACA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4AB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024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8C61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9AF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D4A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2283A"/>
    <w:multiLevelType w:val="hybridMultilevel"/>
    <w:tmpl w:val="E55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6A9854"/>
    <w:multiLevelType w:val="hybridMultilevel"/>
    <w:tmpl w:val="FFFFFFFF"/>
    <w:lvl w:ilvl="0" w:tplc="87CC3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E8D3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6E4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A4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50E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B83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68B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384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46A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22B429"/>
    <w:multiLevelType w:val="hybridMultilevel"/>
    <w:tmpl w:val="FFFFFFFF"/>
    <w:lvl w:ilvl="0" w:tplc="F358FA2C">
      <w:start w:val="1"/>
      <w:numFmt w:val="decimal"/>
      <w:lvlText w:val="%1."/>
      <w:lvlJc w:val="left"/>
      <w:pPr>
        <w:ind w:left="720" w:hanging="360"/>
      </w:pPr>
    </w:lvl>
    <w:lvl w:ilvl="1" w:tplc="2C3C4226">
      <w:start w:val="1"/>
      <w:numFmt w:val="lowerLetter"/>
      <w:lvlText w:val="%2."/>
      <w:lvlJc w:val="left"/>
      <w:pPr>
        <w:ind w:left="1440" w:hanging="360"/>
      </w:pPr>
    </w:lvl>
    <w:lvl w:ilvl="2" w:tplc="34308BBC">
      <w:start w:val="1"/>
      <w:numFmt w:val="lowerRoman"/>
      <w:lvlText w:val="%3."/>
      <w:lvlJc w:val="right"/>
      <w:pPr>
        <w:ind w:left="2160" w:hanging="180"/>
      </w:pPr>
    </w:lvl>
    <w:lvl w:ilvl="3" w:tplc="1046C144">
      <w:start w:val="1"/>
      <w:numFmt w:val="decimal"/>
      <w:lvlText w:val="%4."/>
      <w:lvlJc w:val="left"/>
      <w:pPr>
        <w:ind w:left="2880" w:hanging="360"/>
      </w:pPr>
    </w:lvl>
    <w:lvl w:ilvl="4" w:tplc="00A2A286">
      <w:start w:val="1"/>
      <w:numFmt w:val="lowerLetter"/>
      <w:lvlText w:val="%5."/>
      <w:lvlJc w:val="left"/>
      <w:pPr>
        <w:ind w:left="3600" w:hanging="360"/>
      </w:pPr>
    </w:lvl>
    <w:lvl w:ilvl="5" w:tplc="6CDA64A6">
      <w:start w:val="1"/>
      <w:numFmt w:val="lowerRoman"/>
      <w:lvlText w:val="%6."/>
      <w:lvlJc w:val="right"/>
      <w:pPr>
        <w:ind w:left="4320" w:hanging="180"/>
      </w:pPr>
    </w:lvl>
    <w:lvl w:ilvl="6" w:tplc="9AE6ECE2">
      <w:start w:val="1"/>
      <w:numFmt w:val="decimal"/>
      <w:lvlText w:val="%7."/>
      <w:lvlJc w:val="left"/>
      <w:pPr>
        <w:ind w:left="5040" w:hanging="360"/>
      </w:pPr>
    </w:lvl>
    <w:lvl w:ilvl="7" w:tplc="2FEA9356">
      <w:start w:val="1"/>
      <w:numFmt w:val="lowerLetter"/>
      <w:lvlText w:val="%8."/>
      <w:lvlJc w:val="left"/>
      <w:pPr>
        <w:ind w:left="5760" w:hanging="360"/>
      </w:pPr>
    </w:lvl>
    <w:lvl w:ilvl="8" w:tplc="F5DA597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7809FC"/>
    <w:multiLevelType w:val="hybridMultilevel"/>
    <w:tmpl w:val="FFFFFFFF"/>
    <w:lvl w:ilvl="0" w:tplc="C43CC8EA">
      <w:start w:val="1"/>
      <w:numFmt w:val="decimal"/>
      <w:lvlText w:val="%1."/>
      <w:lvlJc w:val="left"/>
      <w:pPr>
        <w:ind w:left="720" w:hanging="360"/>
      </w:pPr>
    </w:lvl>
    <w:lvl w:ilvl="1" w:tplc="7590A5D0">
      <w:start w:val="1"/>
      <w:numFmt w:val="lowerLetter"/>
      <w:lvlText w:val="%2."/>
      <w:lvlJc w:val="left"/>
      <w:pPr>
        <w:ind w:left="1440" w:hanging="360"/>
      </w:pPr>
    </w:lvl>
    <w:lvl w:ilvl="2" w:tplc="91F04958">
      <w:start w:val="1"/>
      <w:numFmt w:val="lowerRoman"/>
      <w:lvlText w:val="%3."/>
      <w:lvlJc w:val="right"/>
      <w:pPr>
        <w:ind w:left="2160" w:hanging="180"/>
      </w:pPr>
    </w:lvl>
    <w:lvl w:ilvl="3" w:tplc="1D34D3C2">
      <w:start w:val="1"/>
      <w:numFmt w:val="decimal"/>
      <w:lvlText w:val="%4."/>
      <w:lvlJc w:val="left"/>
      <w:pPr>
        <w:ind w:left="2880" w:hanging="360"/>
      </w:pPr>
    </w:lvl>
    <w:lvl w:ilvl="4" w:tplc="5868F644">
      <w:start w:val="1"/>
      <w:numFmt w:val="lowerLetter"/>
      <w:lvlText w:val="%5."/>
      <w:lvlJc w:val="left"/>
      <w:pPr>
        <w:ind w:left="3600" w:hanging="360"/>
      </w:pPr>
    </w:lvl>
    <w:lvl w:ilvl="5" w:tplc="5A562F7A">
      <w:start w:val="1"/>
      <w:numFmt w:val="lowerRoman"/>
      <w:lvlText w:val="%6."/>
      <w:lvlJc w:val="right"/>
      <w:pPr>
        <w:ind w:left="4320" w:hanging="180"/>
      </w:pPr>
    </w:lvl>
    <w:lvl w:ilvl="6" w:tplc="B2D40744">
      <w:start w:val="1"/>
      <w:numFmt w:val="decimal"/>
      <w:lvlText w:val="%7."/>
      <w:lvlJc w:val="left"/>
      <w:pPr>
        <w:ind w:left="5040" w:hanging="360"/>
      </w:pPr>
    </w:lvl>
    <w:lvl w:ilvl="7" w:tplc="FF24CEAE">
      <w:start w:val="1"/>
      <w:numFmt w:val="lowerLetter"/>
      <w:lvlText w:val="%8."/>
      <w:lvlJc w:val="left"/>
      <w:pPr>
        <w:ind w:left="5760" w:hanging="360"/>
      </w:pPr>
    </w:lvl>
    <w:lvl w:ilvl="8" w:tplc="69346E3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F24306"/>
    <w:multiLevelType w:val="hybridMultilevel"/>
    <w:tmpl w:val="FFFFFFFF"/>
    <w:lvl w:ilvl="0" w:tplc="5DE81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889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29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60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F25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AD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587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E6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C2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241108"/>
    <w:multiLevelType w:val="hybridMultilevel"/>
    <w:tmpl w:val="05C4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852750"/>
    <w:multiLevelType w:val="hybridMultilevel"/>
    <w:tmpl w:val="D4EE6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87DDDD"/>
    <w:multiLevelType w:val="hybridMultilevel"/>
    <w:tmpl w:val="FFFFFFFF"/>
    <w:lvl w:ilvl="0" w:tplc="FED25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B8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1EB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CAD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4A0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CEE3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69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505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85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0703A0"/>
    <w:multiLevelType w:val="hybridMultilevel"/>
    <w:tmpl w:val="5DD418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E7CBEB"/>
    <w:multiLevelType w:val="hybridMultilevel"/>
    <w:tmpl w:val="FFFFFFFF"/>
    <w:lvl w:ilvl="0" w:tplc="C4881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44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8CA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A09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62F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41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9CE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48E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2ECE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F26751"/>
    <w:multiLevelType w:val="hybridMultilevel"/>
    <w:tmpl w:val="A052DC5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417E6F2E"/>
    <w:multiLevelType w:val="hybridMultilevel"/>
    <w:tmpl w:val="FFFFFFFF"/>
    <w:lvl w:ilvl="0" w:tplc="81005A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8748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CA9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A06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E8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3AD6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CA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228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82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374064"/>
    <w:multiLevelType w:val="hybridMultilevel"/>
    <w:tmpl w:val="FB884C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C20B73"/>
    <w:multiLevelType w:val="hybridMultilevel"/>
    <w:tmpl w:val="FFFFFFFF"/>
    <w:lvl w:ilvl="0" w:tplc="BFAE2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084E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A85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CAA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42D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784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83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0A8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5E7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987942"/>
    <w:multiLevelType w:val="hybridMultilevel"/>
    <w:tmpl w:val="4888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1F377B"/>
    <w:multiLevelType w:val="hybridMultilevel"/>
    <w:tmpl w:val="684A51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289E62"/>
    <w:multiLevelType w:val="hybridMultilevel"/>
    <w:tmpl w:val="FFFFFFFF"/>
    <w:lvl w:ilvl="0" w:tplc="A58EA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209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C88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0B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022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2C02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FA98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830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2E09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1F2E65"/>
    <w:multiLevelType w:val="hybridMultilevel"/>
    <w:tmpl w:val="C66C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5C2403"/>
    <w:multiLevelType w:val="hybridMultilevel"/>
    <w:tmpl w:val="FFFFFFFF"/>
    <w:lvl w:ilvl="0" w:tplc="34F86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E4A6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669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686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67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D2F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302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C3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662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1F6AF2"/>
    <w:multiLevelType w:val="hybridMultilevel"/>
    <w:tmpl w:val="27E86790"/>
    <w:lvl w:ilvl="0" w:tplc="04090001">
      <w:start w:val="1"/>
      <w:numFmt w:val="bullet"/>
      <w:lvlText w:val=""/>
      <w:lvlJc w:val="left"/>
      <w:pPr>
        <w:tabs>
          <w:tab w:val="num" w:pos="1335"/>
        </w:tabs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55"/>
        </w:tabs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75"/>
        </w:tabs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15"/>
        </w:tabs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35"/>
        </w:tabs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75"/>
        </w:tabs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95"/>
        </w:tabs>
        <w:ind w:left="7095" w:hanging="360"/>
      </w:pPr>
      <w:rPr>
        <w:rFonts w:ascii="Wingdings" w:hAnsi="Wingdings" w:hint="default"/>
      </w:rPr>
    </w:lvl>
  </w:abstractNum>
  <w:abstractNum w:abstractNumId="34" w15:restartNumberingAfterBreak="0">
    <w:nsid w:val="649AB51E"/>
    <w:multiLevelType w:val="hybridMultilevel"/>
    <w:tmpl w:val="FFFFFFFF"/>
    <w:lvl w:ilvl="0" w:tplc="5B4E368C">
      <w:start w:val="1"/>
      <w:numFmt w:val="decimal"/>
      <w:lvlText w:val="%1."/>
      <w:lvlJc w:val="left"/>
      <w:pPr>
        <w:ind w:left="720" w:hanging="360"/>
      </w:pPr>
    </w:lvl>
    <w:lvl w:ilvl="1" w:tplc="F298767C">
      <w:start w:val="1"/>
      <w:numFmt w:val="lowerLetter"/>
      <w:lvlText w:val="%2."/>
      <w:lvlJc w:val="left"/>
      <w:pPr>
        <w:ind w:left="1440" w:hanging="360"/>
      </w:pPr>
    </w:lvl>
    <w:lvl w:ilvl="2" w:tplc="093E05DC">
      <w:start w:val="1"/>
      <w:numFmt w:val="lowerRoman"/>
      <w:lvlText w:val="%3."/>
      <w:lvlJc w:val="right"/>
      <w:pPr>
        <w:ind w:left="2160" w:hanging="180"/>
      </w:pPr>
    </w:lvl>
    <w:lvl w:ilvl="3" w:tplc="0C7C5174">
      <w:start w:val="1"/>
      <w:numFmt w:val="decimal"/>
      <w:lvlText w:val="%4."/>
      <w:lvlJc w:val="left"/>
      <w:pPr>
        <w:ind w:left="2880" w:hanging="360"/>
      </w:pPr>
    </w:lvl>
    <w:lvl w:ilvl="4" w:tplc="66C2BFA0">
      <w:start w:val="1"/>
      <w:numFmt w:val="lowerLetter"/>
      <w:lvlText w:val="%5."/>
      <w:lvlJc w:val="left"/>
      <w:pPr>
        <w:ind w:left="3600" w:hanging="360"/>
      </w:pPr>
    </w:lvl>
    <w:lvl w:ilvl="5" w:tplc="D7A446BE">
      <w:start w:val="1"/>
      <w:numFmt w:val="lowerRoman"/>
      <w:lvlText w:val="%6."/>
      <w:lvlJc w:val="right"/>
      <w:pPr>
        <w:ind w:left="4320" w:hanging="180"/>
      </w:pPr>
    </w:lvl>
    <w:lvl w:ilvl="6" w:tplc="512EA484">
      <w:start w:val="1"/>
      <w:numFmt w:val="decimal"/>
      <w:lvlText w:val="%7."/>
      <w:lvlJc w:val="left"/>
      <w:pPr>
        <w:ind w:left="5040" w:hanging="360"/>
      </w:pPr>
    </w:lvl>
    <w:lvl w:ilvl="7" w:tplc="EB106884">
      <w:start w:val="1"/>
      <w:numFmt w:val="lowerLetter"/>
      <w:lvlText w:val="%8."/>
      <w:lvlJc w:val="left"/>
      <w:pPr>
        <w:ind w:left="5760" w:hanging="360"/>
      </w:pPr>
    </w:lvl>
    <w:lvl w:ilvl="8" w:tplc="1CF2CFD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645CD1"/>
    <w:multiLevelType w:val="hybridMultilevel"/>
    <w:tmpl w:val="FFFFFFFF"/>
    <w:lvl w:ilvl="0" w:tplc="91A03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47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12AA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1CA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1CC2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B88D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EC6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42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928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1C448B"/>
    <w:multiLevelType w:val="hybridMultilevel"/>
    <w:tmpl w:val="FFFFFFFF"/>
    <w:lvl w:ilvl="0" w:tplc="EB466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F83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AEF3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0C88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145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DE9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9CC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A26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AAB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5640C9"/>
    <w:multiLevelType w:val="hybridMultilevel"/>
    <w:tmpl w:val="FFFFFFFF"/>
    <w:lvl w:ilvl="0" w:tplc="0EAAD550">
      <w:start w:val="1"/>
      <w:numFmt w:val="decimal"/>
      <w:lvlText w:val="%1."/>
      <w:lvlJc w:val="left"/>
      <w:pPr>
        <w:ind w:left="720" w:hanging="360"/>
      </w:pPr>
    </w:lvl>
    <w:lvl w:ilvl="1" w:tplc="08B8B864">
      <w:start w:val="1"/>
      <w:numFmt w:val="lowerLetter"/>
      <w:lvlText w:val="%2."/>
      <w:lvlJc w:val="left"/>
      <w:pPr>
        <w:ind w:left="1440" w:hanging="360"/>
      </w:pPr>
    </w:lvl>
    <w:lvl w:ilvl="2" w:tplc="82F692BA">
      <w:start w:val="1"/>
      <w:numFmt w:val="lowerRoman"/>
      <w:lvlText w:val="%3."/>
      <w:lvlJc w:val="right"/>
      <w:pPr>
        <w:ind w:left="2160" w:hanging="180"/>
      </w:pPr>
    </w:lvl>
    <w:lvl w:ilvl="3" w:tplc="8B00F838">
      <w:start w:val="1"/>
      <w:numFmt w:val="decimal"/>
      <w:lvlText w:val="%4."/>
      <w:lvlJc w:val="left"/>
      <w:pPr>
        <w:ind w:left="2880" w:hanging="360"/>
      </w:pPr>
    </w:lvl>
    <w:lvl w:ilvl="4" w:tplc="0914C818">
      <w:start w:val="1"/>
      <w:numFmt w:val="lowerLetter"/>
      <w:lvlText w:val="%5."/>
      <w:lvlJc w:val="left"/>
      <w:pPr>
        <w:ind w:left="3600" w:hanging="360"/>
      </w:pPr>
    </w:lvl>
    <w:lvl w:ilvl="5" w:tplc="B462AD78">
      <w:start w:val="1"/>
      <w:numFmt w:val="lowerRoman"/>
      <w:lvlText w:val="%6."/>
      <w:lvlJc w:val="right"/>
      <w:pPr>
        <w:ind w:left="4320" w:hanging="180"/>
      </w:pPr>
    </w:lvl>
    <w:lvl w:ilvl="6" w:tplc="62F480C0">
      <w:start w:val="1"/>
      <w:numFmt w:val="decimal"/>
      <w:lvlText w:val="%7."/>
      <w:lvlJc w:val="left"/>
      <w:pPr>
        <w:ind w:left="5040" w:hanging="360"/>
      </w:pPr>
    </w:lvl>
    <w:lvl w:ilvl="7" w:tplc="B1720BEC">
      <w:start w:val="1"/>
      <w:numFmt w:val="lowerLetter"/>
      <w:lvlText w:val="%8."/>
      <w:lvlJc w:val="left"/>
      <w:pPr>
        <w:ind w:left="5760" w:hanging="360"/>
      </w:pPr>
    </w:lvl>
    <w:lvl w:ilvl="8" w:tplc="D144A4C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A2D86C"/>
    <w:multiLevelType w:val="hybridMultilevel"/>
    <w:tmpl w:val="FFFFFFFF"/>
    <w:lvl w:ilvl="0" w:tplc="C5E8CB04">
      <w:start w:val="1"/>
      <w:numFmt w:val="decimal"/>
      <w:lvlText w:val="%1."/>
      <w:lvlJc w:val="left"/>
      <w:pPr>
        <w:ind w:left="720" w:hanging="360"/>
      </w:pPr>
    </w:lvl>
    <w:lvl w:ilvl="1" w:tplc="E5ACA432">
      <w:start w:val="1"/>
      <w:numFmt w:val="lowerLetter"/>
      <w:lvlText w:val="%2."/>
      <w:lvlJc w:val="left"/>
      <w:pPr>
        <w:ind w:left="1440" w:hanging="360"/>
      </w:pPr>
    </w:lvl>
    <w:lvl w:ilvl="2" w:tplc="C49AFB14">
      <w:start w:val="1"/>
      <w:numFmt w:val="lowerRoman"/>
      <w:lvlText w:val="%3."/>
      <w:lvlJc w:val="right"/>
      <w:pPr>
        <w:ind w:left="2160" w:hanging="180"/>
      </w:pPr>
    </w:lvl>
    <w:lvl w:ilvl="3" w:tplc="DDEEA9FE">
      <w:start w:val="1"/>
      <w:numFmt w:val="decimal"/>
      <w:lvlText w:val="%4."/>
      <w:lvlJc w:val="left"/>
      <w:pPr>
        <w:ind w:left="2880" w:hanging="360"/>
      </w:pPr>
    </w:lvl>
    <w:lvl w:ilvl="4" w:tplc="F7146536">
      <w:start w:val="1"/>
      <w:numFmt w:val="lowerLetter"/>
      <w:lvlText w:val="%5."/>
      <w:lvlJc w:val="left"/>
      <w:pPr>
        <w:ind w:left="3600" w:hanging="360"/>
      </w:pPr>
    </w:lvl>
    <w:lvl w:ilvl="5" w:tplc="3F24A892">
      <w:start w:val="1"/>
      <w:numFmt w:val="lowerRoman"/>
      <w:lvlText w:val="%6."/>
      <w:lvlJc w:val="right"/>
      <w:pPr>
        <w:ind w:left="4320" w:hanging="180"/>
      </w:pPr>
    </w:lvl>
    <w:lvl w:ilvl="6" w:tplc="9A0645BE">
      <w:start w:val="1"/>
      <w:numFmt w:val="decimal"/>
      <w:lvlText w:val="%7."/>
      <w:lvlJc w:val="left"/>
      <w:pPr>
        <w:ind w:left="5040" w:hanging="360"/>
      </w:pPr>
    </w:lvl>
    <w:lvl w:ilvl="7" w:tplc="E17CCCEE">
      <w:start w:val="1"/>
      <w:numFmt w:val="lowerLetter"/>
      <w:lvlText w:val="%8."/>
      <w:lvlJc w:val="left"/>
      <w:pPr>
        <w:ind w:left="5760" w:hanging="360"/>
      </w:pPr>
    </w:lvl>
    <w:lvl w:ilvl="8" w:tplc="4E4E74F6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F4371D"/>
    <w:multiLevelType w:val="hybridMultilevel"/>
    <w:tmpl w:val="FFFFFFFF"/>
    <w:lvl w:ilvl="0" w:tplc="7806F8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624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0E4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DEB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85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5442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D84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1E3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548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BF5E93"/>
    <w:multiLevelType w:val="hybridMultilevel"/>
    <w:tmpl w:val="FFFFFFFF"/>
    <w:lvl w:ilvl="0" w:tplc="D0947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4AD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E8D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00E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C45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6A0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DE6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826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5ED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9B5087"/>
    <w:multiLevelType w:val="hybridMultilevel"/>
    <w:tmpl w:val="FE3A8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241300">
    <w:abstractNumId w:val="5"/>
  </w:num>
  <w:num w:numId="2" w16cid:durableId="953558435">
    <w:abstractNumId w:val="13"/>
  </w:num>
  <w:num w:numId="3" w16cid:durableId="1009524320">
    <w:abstractNumId w:val="8"/>
  </w:num>
  <w:num w:numId="4" w16cid:durableId="1834567231">
    <w:abstractNumId w:val="25"/>
  </w:num>
  <w:num w:numId="5" w16cid:durableId="735669048">
    <w:abstractNumId w:val="39"/>
  </w:num>
  <w:num w:numId="6" w16cid:durableId="1860197258">
    <w:abstractNumId w:val="38"/>
  </w:num>
  <w:num w:numId="7" w16cid:durableId="20055893">
    <w:abstractNumId w:val="16"/>
  </w:num>
  <w:num w:numId="8" w16cid:durableId="1890410400">
    <w:abstractNumId w:val="37"/>
  </w:num>
  <w:num w:numId="9" w16cid:durableId="1748189527">
    <w:abstractNumId w:val="34"/>
  </w:num>
  <w:num w:numId="10" w16cid:durableId="846335086">
    <w:abstractNumId w:val="17"/>
  </w:num>
  <w:num w:numId="11" w16cid:durableId="381562348">
    <w:abstractNumId w:val="7"/>
  </w:num>
  <w:num w:numId="12" w16cid:durableId="1125779544">
    <w:abstractNumId w:val="12"/>
  </w:num>
  <w:num w:numId="13" w16cid:durableId="383795745">
    <w:abstractNumId w:val="35"/>
  </w:num>
  <w:num w:numId="14" w16cid:durableId="885484920">
    <w:abstractNumId w:val="6"/>
  </w:num>
  <w:num w:numId="15" w16cid:durableId="1914267442">
    <w:abstractNumId w:val="32"/>
  </w:num>
  <w:num w:numId="16" w16cid:durableId="1864514118">
    <w:abstractNumId w:val="10"/>
  </w:num>
  <w:num w:numId="17" w16cid:durableId="1668823261">
    <w:abstractNumId w:val="40"/>
  </w:num>
  <w:num w:numId="18" w16cid:durableId="843517474">
    <w:abstractNumId w:val="27"/>
  </w:num>
  <w:num w:numId="19" w16cid:durableId="500051836">
    <w:abstractNumId w:val="21"/>
  </w:num>
  <w:num w:numId="20" w16cid:durableId="87580286">
    <w:abstractNumId w:val="30"/>
  </w:num>
  <w:num w:numId="21" w16cid:durableId="1706565568">
    <w:abstractNumId w:val="15"/>
  </w:num>
  <w:num w:numId="22" w16cid:durableId="962925236">
    <w:abstractNumId w:val="9"/>
  </w:num>
  <w:num w:numId="23" w16cid:durableId="1610818364">
    <w:abstractNumId w:val="18"/>
  </w:num>
  <w:num w:numId="24" w16cid:durableId="12075739">
    <w:abstractNumId w:val="23"/>
  </w:num>
  <w:num w:numId="25" w16cid:durableId="1858081684">
    <w:abstractNumId w:val="36"/>
  </w:num>
  <w:num w:numId="26" w16cid:durableId="1366173830">
    <w:abstractNumId w:val="4"/>
  </w:num>
  <w:num w:numId="27" w16cid:durableId="720130129">
    <w:abstractNumId w:val="3"/>
  </w:num>
  <w:num w:numId="28" w16cid:durableId="1879245242">
    <w:abstractNumId w:val="2"/>
  </w:num>
  <w:num w:numId="29" w16cid:durableId="1102603871">
    <w:abstractNumId w:val="1"/>
  </w:num>
  <w:num w:numId="30" w16cid:durableId="495652403">
    <w:abstractNumId w:val="0"/>
  </w:num>
  <w:num w:numId="31" w16cid:durableId="198667538">
    <w:abstractNumId w:val="24"/>
  </w:num>
  <w:num w:numId="32" w16cid:durableId="1846436944">
    <w:abstractNumId w:val="29"/>
  </w:num>
  <w:num w:numId="33" w16cid:durableId="1085108639">
    <w:abstractNumId w:val="22"/>
  </w:num>
  <w:num w:numId="34" w16cid:durableId="681664639">
    <w:abstractNumId w:val="33"/>
  </w:num>
  <w:num w:numId="35" w16cid:durableId="1028145866">
    <w:abstractNumId w:val="26"/>
  </w:num>
  <w:num w:numId="36" w16cid:durableId="1736666064">
    <w:abstractNumId w:val="20"/>
  </w:num>
  <w:num w:numId="37" w16cid:durableId="1507748816">
    <w:abstractNumId w:val="11"/>
  </w:num>
  <w:num w:numId="38" w16cid:durableId="268466749">
    <w:abstractNumId w:val="31"/>
  </w:num>
  <w:num w:numId="39" w16cid:durableId="1231694227">
    <w:abstractNumId w:val="19"/>
  </w:num>
  <w:num w:numId="40" w16cid:durableId="361058880">
    <w:abstractNumId w:val="41"/>
  </w:num>
  <w:num w:numId="41" w16cid:durableId="1428311602">
    <w:abstractNumId w:val="14"/>
  </w:num>
  <w:num w:numId="42" w16cid:durableId="179575568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GrammaticalErrors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146"/>
    <w:rsid w:val="00000B65"/>
    <w:rsid w:val="00021AFD"/>
    <w:rsid w:val="00025B51"/>
    <w:rsid w:val="00046788"/>
    <w:rsid w:val="00050930"/>
    <w:rsid w:val="000929A8"/>
    <w:rsid w:val="00092F33"/>
    <w:rsid w:val="000D17C6"/>
    <w:rsid w:val="0012362F"/>
    <w:rsid w:val="0015737D"/>
    <w:rsid w:val="00167739"/>
    <w:rsid w:val="00185CD0"/>
    <w:rsid w:val="00187C5A"/>
    <w:rsid w:val="001C6594"/>
    <w:rsid w:val="001E267D"/>
    <w:rsid w:val="001F3B70"/>
    <w:rsid w:val="00215FB1"/>
    <w:rsid w:val="00227E09"/>
    <w:rsid w:val="002A5E76"/>
    <w:rsid w:val="0031472E"/>
    <w:rsid w:val="00315E3A"/>
    <w:rsid w:val="00343FA8"/>
    <w:rsid w:val="003A01AB"/>
    <w:rsid w:val="003A6177"/>
    <w:rsid w:val="00442624"/>
    <w:rsid w:val="00453B44"/>
    <w:rsid w:val="005261D5"/>
    <w:rsid w:val="00551A52"/>
    <w:rsid w:val="005A2529"/>
    <w:rsid w:val="005E0895"/>
    <w:rsid w:val="005EB1A7"/>
    <w:rsid w:val="005F157A"/>
    <w:rsid w:val="00627EA4"/>
    <w:rsid w:val="006304FF"/>
    <w:rsid w:val="006644BA"/>
    <w:rsid w:val="00670335"/>
    <w:rsid w:val="006757F1"/>
    <w:rsid w:val="006B0D56"/>
    <w:rsid w:val="006D52D9"/>
    <w:rsid w:val="0071647B"/>
    <w:rsid w:val="0071658D"/>
    <w:rsid w:val="007343D2"/>
    <w:rsid w:val="00741F09"/>
    <w:rsid w:val="007502A2"/>
    <w:rsid w:val="00771042"/>
    <w:rsid w:val="00795A38"/>
    <w:rsid w:val="007C645B"/>
    <w:rsid w:val="007D4787"/>
    <w:rsid w:val="007F75DF"/>
    <w:rsid w:val="00826C0A"/>
    <w:rsid w:val="00843D43"/>
    <w:rsid w:val="00844478"/>
    <w:rsid w:val="00856446"/>
    <w:rsid w:val="00965304"/>
    <w:rsid w:val="00992A2B"/>
    <w:rsid w:val="009C4F38"/>
    <w:rsid w:val="00A12A4A"/>
    <w:rsid w:val="00A65E34"/>
    <w:rsid w:val="00A94B26"/>
    <w:rsid w:val="00A95A98"/>
    <w:rsid w:val="00AF3FBD"/>
    <w:rsid w:val="00B02450"/>
    <w:rsid w:val="00B1229F"/>
    <w:rsid w:val="00B277FB"/>
    <w:rsid w:val="00B4477F"/>
    <w:rsid w:val="00B841DF"/>
    <w:rsid w:val="00BD7A1C"/>
    <w:rsid w:val="00C251A3"/>
    <w:rsid w:val="00C760DF"/>
    <w:rsid w:val="00CD440E"/>
    <w:rsid w:val="00D268A5"/>
    <w:rsid w:val="00D868B9"/>
    <w:rsid w:val="00D96184"/>
    <w:rsid w:val="00DA0146"/>
    <w:rsid w:val="00DE1656"/>
    <w:rsid w:val="00DF0455"/>
    <w:rsid w:val="00E15896"/>
    <w:rsid w:val="00E24685"/>
    <w:rsid w:val="00E2755B"/>
    <w:rsid w:val="00E3013C"/>
    <w:rsid w:val="00E53EE8"/>
    <w:rsid w:val="00E7243F"/>
    <w:rsid w:val="00E90984"/>
    <w:rsid w:val="00EA5F18"/>
    <w:rsid w:val="00EC472C"/>
    <w:rsid w:val="00ED157B"/>
    <w:rsid w:val="00F0125D"/>
    <w:rsid w:val="00F2659B"/>
    <w:rsid w:val="00F479A5"/>
    <w:rsid w:val="00F73423"/>
    <w:rsid w:val="00FC2466"/>
    <w:rsid w:val="018D045F"/>
    <w:rsid w:val="021F15B9"/>
    <w:rsid w:val="0232ED12"/>
    <w:rsid w:val="024BFE4C"/>
    <w:rsid w:val="0272AD2F"/>
    <w:rsid w:val="035DF5BE"/>
    <w:rsid w:val="038F11BD"/>
    <w:rsid w:val="03902053"/>
    <w:rsid w:val="04306A0D"/>
    <w:rsid w:val="04518AF5"/>
    <w:rsid w:val="046BE340"/>
    <w:rsid w:val="04C1D0BE"/>
    <w:rsid w:val="04F7D7F3"/>
    <w:rsid w:val="04FDB1CB"/>
    <w:rsid w:val="054CD0B7"/>
    <w:rsid w:val="061E1590"/>
    <w:rsid w:val="061F5363"/>
    <w:rsid w:val="0699822C"/>
    <w:rsid w:val="071675AF"/>
    <w:rsid w:val="0717853F"/>
    <w:rsid w:val="0759A10F"/>
    <w:rsid w:val="088B527D"/>
    <w:rsid w:val="096D448E"/>
    <w:rsid w:val="097B14D1"/>
    <w:rsid w:val="09864A49"/>
    <w:rsid w:val="09915CC9"/>
    <w:rsid w:val="0A80D56F"/>
    <w:rsid w:val="0AE63FD9"/>
    <w:rsid w:val="0B3F1AA4"/>
    <w:rsid w:val="0B92C003"/>
    <w:rsid w:val="0BB0039C"/>
    <w:rsid w:val="0BDDEBA1"/>
    <w:rsid w:val="0C34A2AE"/>
    <w:rsid w:val="0C387ACC"/>
    <w:rsid w:val="0C3F8FF4"/>
    <w:rsid w:val="0C8EB56F"/>
    <w:rsid w:val="0CEF00F3"/>
    <w:rsid w:val="0E558B53"/>
    <w:rsid w:val="0E62DFC0"/>
    <w:rsid w:val="0EE7A45E"/>
    <w:rsid w:val="0F229724"/>
    <w:rsid w:val="0F60D153"/>
    <w:rsid w:val="0FFA4E3A"/>
    <w:rsid w:val="1007978D"/>
    <w:rsid w:val="100C816F"/>
    <w:rsid w:val="106307EB"/>
    <w:rsid w:val="1092EE61"/>
    <w:rsid w:val="116E49FE"/>
    <w:rsid w:val="11A46712"/>
    <w:rsid w:val="11C08CCD"/>
    <w:rsid w:val="11F99B62"/>
    <w:rsid w:val="12CE43F5"/>
    <w:rsid w:val="130D10CE"/>
    <w:rsid w:val="137162CE"/>
    <w:rsid w:val="142D1368"/>
    <w:rsid w:val="14D7B2A9"/>
    <w:rsid w:val="1502B86E"/>
    <w:rsid w:val="151BC31B"/>
    <w:rsid w:val="15B7B764"/>
    <w:rsid w:val="1605E4B7"/>
    <w:rsid w:val="16A11FFA"/>
    <w:rsid w:val="17011BFF"/>
    <w:rsid w:val="1715F8F2"/>
    <w:rsid w:val="17B40F8D"/>
    <w:rsid w:val="184D8A05"/>
    <w:rsid w:val="18F6E022"/>
    <w:rsid w:val="1914F365"/>
    <w:rsid w:val="1A3DA787"/>
    <w:rsid w:val="1AB38559"/>
    <w:rsid w:val="1AC1E14E"/>
    <w:rsid w:val="1ACDA19D"/>
    <w:rsid w:val="1BD4F078"/>
    <w:rsid w:val="1BF01F9F"/>
    <w:rsid w:val="1C2E80E4"/>
    <w:rsid w:val="1C640C45"/>
    <w:rsid w:val="1C80D6C8"/>
    <w:rsid w:val="1C8FEAEC"/>
    <w:rsid w:val="1CC434C4"/>
    <w:rsid w:val="1D26D500"/>
    <w:rsid w:val="1DCFB7FF"/>
    <w:rsid w:val="1E27650F"/>
    <w:rsid w:val="1E614BD9"/>
    <w:rsid w:val="1F05B5AE"/>
    <w:rsid w:val="1FD7669F"/>
    <w:rsid w:val="206627CB"/>
    <w:rsid w:val="215393B4"/>
    <w:rsid w:val="21784FFE"/>
    <w:rsid w:val="21907130"/>
    <w:rsid w:val="21A300AB"/>
    <w:rsid w:val="223D5670"/>
    <w:rsid w:val="22E215F6"/>
    <w:rsid w:val="22E783B0"/>
    <w:rsid w:val="2333B3DC"/>
    <w:rsid w:val="24481AEF"/>
    <w:rsid w:val="24A3A361"/>
    <w:rsid w:val="25257D85"/>
    <w:rsid w:val="254D4CE0"/>
    <w:rsid w:val="2580D846"/>
    <w:rsid w:val="25ADBC55"/>
    <w:rsid w:val="25C4CDD0"/>
    <w:rsid w:val="25C87109"/>
    <w:rsid w:val="260C7AE7"/>
    <w:rsid w:val="260D2A8F"/>
    <w:rsid w:val="2654AB28"/>
    <w:rsid w:val="268D2BF5"/>
    <w:rsid w:val="26FD14F7"/>
    <w:rsid w:val="2707A361"/>
    <w:rsid w:val="276C3BE6"/>
    <w:rsid w:val="2780B221"/>
    <w:rsid w:val="27F2D8E7"/>
    <w:rsid w:val="28152DE5"/>
    <w:rsid w:val="2840D1D6"/>
    <w:rsid w:val="284DD6C2"/>
    <w:rsid w:val="28652423"/>
    <w:rsid w:val="28927378"/>
    <w:rsid w:val="28C882D0"/>
    <w:rsid w:val="28CCFFB3"/>
    <w:rsid w:val="290011CB"/>
    <w:rsid w:val="290167F9"/>
    <w:rsid w:val="290D72F3"/>
    <w:rsid w:val="297E48E5"/>
    <w:rsid w:val="2A01970B"/>
    <w:rsid w:val="2A076FA8"/>
    <w:rsid w:val="2A3CF6C3"/>
    <w:rsid w:val="2A3F220A"/>
    <w:rsid w:val="2A7E9B2D"/>
    <w:rsid w:val="2AAAD5C0"/>
    <w:rsid w:val="2B33EE4E"/>
    <w:rsid w:val="2B4CCEA7"/>
    <w:rsid w:val="2B836EE3"/>
    <w:rsid w:val="2BADBA96"/>
    <w:rsid w:val="2BDB300A"/>
    <w:rsid w:val="2CD7A09F"/>
    <w:rsid w:val="2DF21646"/>
    <w:rsid w:val="2F29D79B"/>
    <w:rsid w:val="2F745E94"/>
    <w:rsid w:val="2FDF32AF"/>
    <w:rsid w:val="303E28D7"/>
    <w:rsid w:val="3056E006"/>
    <w:rsid w:val="30A0CD40"/>
    <w:rsid w:val="30C89F06"/>
    <w:rsid w:val="314B41AA"/>
    <w:rsid w:val="31626B4D"/>
    <w:rsid w:val="317CB37A"/>
    <w:rsid w:val="319938C4"/>
    <w:rsid w:val="322307C3"/>
    <w:rsid w:val="32310391"/>
    <w:rsid w:val="3239A979"/>
    <w:rsid w:val="323B098F"/>
    <w:rsid w:val="328EBD3B"/>
    <w:rsid w:val="32FBF61C"/>
    <w:rsid w:val="32FCD64A"/>
    <w:rsid w:val="33126ECE"/>
    <w:rsid w:val="333E657D"/>
    <w:rsid w:val="33501F83"/>
    <w:rsid w:val="345291B5"/>
    <w:rsid w:val="34B4543C"/>
    <w:rsid w:val="34C6D82B"/>
    <w:rsid w:val="35D74B7A"/>
    <w:rsid w:val="35EF70AC"/>
    <w:rsid w:val="361EE489"/>
    <w:rsid w:val="36434592"/>
    <w:rsid w:val="3650249D"/>
    <w:rsid w:val="3671C431"/>
    <w:rsid w:val="375C9A00"/>
    <w:rsid w:val="377C4C2C"/>
    <w:rsid w:val="37C627AF"/>
    <w:rsid w:val="3829F6D5"/>
    <w:rsid w:val="3897DAB3"/>
    <w:rsid w:val="39307BF6"/>
    <w:rsid w:val="3987C55F"/>
    <w:rsid w:val="39F1120A"/>
    <w:rsid w:val="3A0B0533"/>
    <w:rsid w:val="3A61816F"/>
    <w:rsid w:val="3AFA8EAA"/>
    <w:rsid w:val="3B2395C0"/>
    <w:rsid w:val="3B670EBA"/>
    <w:rsid w:val="3B8B9CCC"/>
    <w:rsid w:val="3BD8FF8F"/>
    <w:rsid w:val="3C807075"/>
    <w:rsid w:val="3CBC1C15"/>
    <w:rsid w:val="3D245679"/>
    <w:rsid w:val="3DD3B7F3"/>
    <w:rsid w:val="3DD95D68"/>
    <w:rsid w:val="3E1C40D6"/>
    <w:rsid w:val="3E55EC88"/>
    <w:rsid w:val="3E5C9748"/>
    <w:rsid w:val="3E609BB0"/>
    <w:rsid w:val="3E865AFB"/>
    <w:rsid w:val="3E9291E0"/>
    <w:rsid w:val="3F0C191B"/>
    <w:rsid w:val="405028E6"/>
    <w:rsid w:val="41185C38"/>
    <w:rsid w:val="413E5033"/>
    <w:rsid w:val="4187971B"/>
    <w:rsid w:val="42112EF4"/>
    <w:rsid w:val="42842751"/>
    <w:rsid w:val="429EB0A2"/>
    <w:rsid w:val="42ACCE8B"/>
    <w:rsid w:val="432A141E"/>
    <w:rsid w:val="434D60D0"/>
    <w:rsid w:val="43638823"/>
    <w:rsid w:val="437FF6AF"/>
    <w:rsid w:val="438AE3F5"/>
    <w:rsid w:val="4486B050"/>
    <w:rsid w:val="453382D2"/>
    <w:rsid w:val="4590BBA1"/>
    <w:rsid w:val="460EAED2"/>
    <w:rsid w:val="461B0F89"/>
    <w:rsid w:val="462752BB"/>
    <w:rsid w:val="4661B4E0"/>
    <w:rsid w:val="469DA3C5"/>
    <w:rsid w:val="46A45EB5"/>
    <w:rsid w:val="4700388E"/>
    <w:rsid w:val="4752EB8E"/>
    <w:rsid w:val="47AA0D66"/>
    <w:rsid w:val="47B6DFEA"/>
    <w:rsid w:val="47C3231C"/>
    <w:rsid w:val="47CEEA3D"/>
    <w:rsid w:val="482C6965"/>
    <w:rsid w:val="482E3F88"/>
    <w:rsid w:val="492D7763"/>
    <w:rsid w:val="49AA4DE9"/>
    <w:rsid w:val="4A026169"/>
    <w:rsid w:val="4A9BDD0C"/>
    <w:rsid w:val="4B4C28A7"/>
    <w:rsid w:val="4B6B682C"/>
    <w:rsid w:val="4BE202AF"/>
    <w:rsid w:val="4D285C1F"/>
    <w:rsid w:val="4D6FFB21"/>
    <w:rsid w:val="4D77CB9D"/>
    <w:rsid w:val="4DB73381"/>
    <w:rsid w:val="4E3257AA"/>
    <w:rsid w:val="4E7840E5"/>
    <w:rsid w:val="4E7C41B4"/>
    <w:rsid w:val="4EF02EA2"/>
    <w:rsid w:val="4F193F10"/>
    <w:rsid w:val="4FD62287"/>
    <w:rsid w:val="501A0976"/>
    <w:rsid w:val="507E64DE"/>
    <w:rsid w:val="50EED443"/>
    <w:rsid w:val="51534232"/>
    <w:rsid w:val="515DC230"/>
    <w:rsid w:val="51DA0B6C"/>
    <w:rsid w:val="51F34C2A"/>
    <w:rsid w:val="520D33B1"/>
    <w:rsid w:val="520FF8B4"/>
    <w:rsid w:val="52533E23"/>
    <w:rsid w:val="5367C0C2"/>
    <w:rsid w:val="54A993AA"/>
    <w:rsid w:val="54CBE9A7"/>
    <w:rsid w:val="54F92BAB"/>
    <w:rsid w:val="55535868"/>
    <w:rsid w:val="55A60130"/>
    <w:rsid w:val="55B5BEE1"/>
    <w:rsid w:val="55B6F795"/>
    <w:rsid w:val="566CBE03"/>
    <w:rsid w:val="5685BA7D"/>
    <w:rsid w:val="56BBB515"/>
    <w:rsid w:val="5738D9D4"/>
    <w:rsid w:val="590E94B7"/>
    <w:rsid w:val="598722E2"/>
    <w:rsid w:val="5A2A265A"/>
    <w:rsid w:val="5A87A366"/>
    <w:rsid w:val="5A8A1352"/>
    <w:rsid w:val="5B06A5E9"/>
    <w:rsid w:val="5B543D3E"/>
    <w:rsid w:val="5BC6836B"/>
    <w:rsid w:val="5C9A063C"/>
    <w:rsid w:val="5CA4F5CA"/>
    <w:rsid w:val="5CF5B7ED"/>
    <w:rsid w:val="5E7BDCF7"/>
    <w:rsid w:val="5EAC3911"/>
    <w:rsid w:val="5F33D883"/>
    <w:rsid w:val="5F6DE4BD"/>
    <w:rsid w:val="5F9B7071"/>
    <w:rsid w:val="606AD6B8"/>
    <w:rsid w:val="60CB0295"/>
    <w:rsid w:val="60F9AA3C"/>
    <w:rsid w:val="610363AD"/>
    <w:rsid w:val="6112F526"/>
    <w:rsid w:val="619719D7"/>
    <w:rsid w:val="61CF1A9C"/>
    <w:rsid w:val="62D67D4A"/>
    <w:rsid w:val="6346D4AC"/>
    <w:rsid w:val="64C2A6DD"/>
    <w:rsid w:val="64EEB2FA"/>
    <w:rsid w:val="650CCD6D"/>
    <w:rsid w:val="6515F662"/>
    <w:rsid w:val="66748B75"/>
    <w:rsid w:val="66EFB4FA"/>
    <w:rsid w:val="67817466"/>
    <w:rsid w:val="680C8C4D"/>
    <w:rsid w:val="680D9CF5"/>
    <w:rsid w:val="684B5B37"/>
    <w:rsid w:val="685443AC"/>
    <w:rsid w:val="686EE60D"/>
    <w:rsid w:val="687C77A4"/>
    <w:rsid w:val="68AB6D0E"/>
    <w:rsid w:val="68C466EB"/>
    <w:rsid w:val="6964B1DD"/>
    <w:rsid w:val="6A0821B9"/>
    <w:rsid w:val="6AB6AE92"/>
    <w:rsid w:val="6B160584"/>
    <w:rsid w:val="6B8FB46F"/>
    <w:rsid w:val="6B92028C"/>
    <w:rsid w:val="6C6D1082"/>
    <w:rsid w:val="6CA55DCA"/>
    <w:rsid w:val="6CC3ECE1"/>
    <w:rsid w:val="6CC9DA5B"/>
    <w:rsid w:val="6D511AE1"/>
    <w:rsid w:val="6E3B1E6E"/>
    <w:rsid w:val="6E6A0A5F"/>
    <w:rsid w:val="6ECF7CD8"/>
    <w:rsid w:val="6F413450"/>
    <w:rsid w:val="6F45C74E"/>
    <w:rsid w:val="6FA2DC56"/>
    <w:rsid w:val="6FDCFE8C"/>
    <w:rsid w:val="6FFE64C8"/>
    <w:rsid w:val="706D251C"/>
    <w:rsid w:val="708CE97A"/>
    <w:rsid w:val="709F26F5"/>
    <w:rsid w:val="70B15131"/>
    <w:rsid w:val="70C893C1"/>
    <w:rsid w:val="715355BB"/>
    <w:rsid w:val="715A6205"/>
    <w:rsid w:val="719206EF"/>
    <w:rsid w:val="720D4A6A"/>
    <w:rsid w:val="7281D228"/>
    <w:rsid w:val="728501BB"/>
    <w:rsid w:val="72D05F7B"/>
    <w:rsid w:val="73A91ACB"/>
    <w:rsid w:val="741D82B0"/>
    <w:rsid w:val="74FA5575"/>
    <w:rsid w:val="755E3F8C"/>
    <w:rsid w:val="7603FF5B"/>
    <w:rsid w:val="76104BC6"/>
    <w:rsid w:val="776D7FFD"/>
    <w:rsid w:val="77B5DB83"/>
    <w:rsid w:val="787A6B4D"/>
    <w:rsid w:val="7887760B"/>
    <w:rsid w:val="78F46937"/>
    <w:rsid w:val="79091509"/>
    <w:rsid w:val="790F44AB"/>
    <w:rsid w:val="794E219E"/>
    <w:rsid w:val="798FFEE9"/>
    <w:rsid w:val="79DD3285"/>
    <w:rsid w:val="79E5D3C3"/>
    <w:rsid w:val="7A01A6D8"/>
    <w:rsid w:val="7A49E5AF"/>
    <w:rsid w:val="7A97DFF9"/>
    <w:rsid w:val="7AB5F6EF"/>
    <w:rsid w:val="7AF12055"/>
    <w:rsid w:val="7BB7E87B"/>
    <w:rsid w:val="7C13D35B"/>
    <w:rsid w:val="7C7BD075"/>
    <w:rsid w:val="7CBFB791"/>
    <w:rsid w:val="7D12520F"/>
    <w:rsid w:val="7D580682"/>
    <w:rsid w:val="7D7D6FA1"/>
    <w:rsid w:val="7DDA50E5"/>
    <w:rsid w:val="7E0DA7FF"/>
    <w:rsid w:val="7E5BE086"/>
    <w:rsid w:val="7E5C3ED8"/>
    <w:rsid w:val="7EFB4C4F"/>
    <w:rsid w:val="7EFC8559"/>
    <w:rsid w:val="7F90A842"/>
    <w:rsid w:val="7F929821"/>
    <w:rsid w:val="7F997C58"/>
    <w:rsid w:val="7FB2E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06B8AF"/>
  <w15:docId w15:val="{A6901D2E-F2CC-49CC-BE0E-88792ACA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659B"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rsid w:val="00215FB1"/>
    <w:pPr>
      <w:keepNext/>
      <w:spacing w:before="240" w:after="60"/>
      <w:outlineLvl w:val="0"/>
    </w:pPr>
    <w:rPr>
      <w:rFonts w:ascii="Arial Black" w:hAnsi="Arial Black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E7243F"/>
    <w:pPr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cation">
    <w:name w:val="Location"/>
    <w:basedOn w:val="Normal"/>
    <w:rsid w:val="00E7243F"/>
    <w:pPr>
      <w:jc w:val="right"/>
    </w:pPr>
  </w:style>
  <w:style w:type="paragraph" w:customStyle="1" w:styleId="Bold10pt">
    <w:name w:val="Bold 10 pt."/>
    <w:basedOn w:val="Normal"/>
    <w:link w:val="Bold10ptChar"/>
    <w:rsid w:val="00D268A5"/>
    <w:pPr>
      <w:tabs>
        <w:tab w:val="left" w:pos="1620"/>
      </w:tabs>
    </w:pPr>
    <w:rPr>
      <w:b/>
    </w:rPr>
  </w:style>
  <w:style w:type="character" w:customStyle="1" w:styleId="Bold10ptChar">
    <w:name w:val="Bold 10 pt. Char"/>
    <w:link w:val="Bold10pt"/>
    <w:rsid w:val="00D268A5"/>
    <w:rPr>
      <w:rFonts w:ascii="Tahoma" w:hAnsi="Tahoma"/>
      <w:b/>
      <w:szCs w:val="24"/>
      <w:lang w:val="en-US" w:eastAsia="en-US" w:bidi="ar-SA"/>
    </w:rPr>
  </w:style>
  <w:style w:type="paragraph" w:styleId="Title">
    <w:name w:val="Title"/>
    <w:basedOn w:val="Normal"/>
    <w:qFormat/>
    <w:rsid w:val="00E7243F"/>
    <w:pPr>
      <w:jc w:val="right"/>
    </w:pPr>
    <w:rPr>
      <w:rFonts w:ascii="Arial Black" w:hAnsi="Arial Black" w:cs="Arial"/>
      <w:color w:val="808080"/>
      <w:sz w:val="56"/>
    </w:rPr>
  </w:style>
  <w:style w:type="character" w:styleId="Hyperlink">
    <w:name w:val="Hyperlink"/>
    <w:rsid w:val="0071658D"/>
    <w:rPr>
      <w:color w:val="0000FF"/>
      <w:u w:val="single"/>
    </w:rPr>
  </w:style>
  <w:style w:type="paragraph" w:styleId="BalloonText">
    <w:name w:val="Balloon Text"/>
    <w:basedOn w:val="Normal"/>
    <w:semiHidden/>
    <w:rsid w:val="00FC2466"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0D56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000B65"/>
    <w:pPr>
      <w:spacing w:after="200"/>
    </w:pPr>
    <w:rPr>
      <w:b/>
      <w:bCs/>
      <w:sz w:val="18"/>
      <w:szCs w:val="18"/>
    </w:rPr>
  </w:style>
  <w:style w:type="paragraph" w:styleId="Header">
    <w:name w:val="header"/>
    <w:basedOn w:val="Normal"/>
    <w:link w:val="HeaderChar"/>
    <w:rsid w:val="00B277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277FB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rsid w:val="00B277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7FB"/>
    <w:rPr>
      <w:rFonts w:ascii="Tahoma" w:hAnsi="Tahoma"/>
      <w:szCs w:val="24"/>
    </w:rPr>
  </w:style>
  <w:style w:type="character" w:customStyle="1" w:styleId="Heading2Char">
    <w:name w:val="Heading 2 Char"/>
    <w:basedOn w:val="DefaultParagraphFont"/>
    <w:link w:val="Heading2"/>
    <w:rsid w:val="00F2659B"/>
    <w:rPr>
      <w:rFonts w:ascii="Tahoma" w:hAnsi="Tahoma"/>
      <w:b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HP_ADM~1\LOCALS~1\Temp\TCD27E.tmp\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639afb-ed64-4ff5-bb39-999a75fc06b7" xsi:nil="true"/>
    <lcf76f155ced4ddcb4097134ff3c332f xmlns="582fa5d2-bece-4aea-9f77-927244515e5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D9396645F46748A81322C12F250A4A" ma:contentTypeVersion="8" ma:contentTypeDescription="Create a new document." ma:contentTypeScope="" ma:versionID="653451e8978fdf6bc22f5c2dae5996a4">
  <xsd:schema xmlns:xsd="http://www.w3.org/2001/XMLSchema" xmlns:xs="http://www.w3.org/2001/XMLSchema" xmlns:p="http://schemas.microsoft.com/office/2006/metadata/properties" xmlns:ns2="582fa5d2-bece-4aea-9f77-927244515e54" xmlns:ns3="fd639afb-ed64-4ff5-bb39-999a75fc06b7" targetNamespace="http://schemas.microsoft.com/office/2006/metadata/properties" ma:root="true" ma:fieldsID="14e6bd01caa7026105ca97b534c33a81" ns2:_="" ns3:_="">
    <xsd:import namespace="582fa5d2-bece-4aea-9f77-927244515e54"/>
    <xsd:import namespace="fd639afb-ed64-4ff5-bb39-999a75fc06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fa5d2-bece-4aea-9f77-927244515e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ab86591-d70f-4a96-900c-bfbe5e6a3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639afb-ed64-4ff5-bb39-999a75fc06b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cdf45b7-730f-4a36-a972-32709ea5c1f0}" ma:internalName="TaxCatchAll" ma:showField="CatchAllData" ma:web="fd639afb-ed64-4ff5-bb39-999a75fc06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7AC0E9-E692-4106-8EAA-8506796906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81D3D8-00DF-4D46-8C72-3AA4A2DCFD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753126-D930-432C-9D72-B370F8667F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17B762-FB2E-4B57-AE2C-87C470A33B35}"/>
</file>

<file path=docProps/app.xml><?xml version="1.0" encoding="utf-8"?>
<Properties xmlns="http://schemas.openxmlformats.org/officeDocument/2006/extended-properties" xmlns:vt="http://schemas.openxmlformats.org/officeDocument/2006/docPropsVTypes">
  <Template>Agenda</Template>
  <TotalTime>0</TotalTime>
  <Pages>2</Pages>
  <Words>307</Words>
  <Characters>1756</Characters>
  <Application>Microsoft Office Word</Application>
  <DocSecurity>0</DocSecurity>
  <Lines>14</Lines>
  <Paragraphs>4</Paragraphs>
  <ScaleCrop>false</ScaleCrop>
  <Company>Microsoft Corporation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creator>Steve Walker</dc:creator>
  <cp:lastModifiedBy>Michelle Renee Borzick</cp:lastModifiedBy>
  <cp:revision>27</cp:revision>
  <cp:lastPrinted>2008-02-28T00:14:00Z</cp:lastPrinted>
  <dcterms:created xsi:type="dcterms:W3CDTF">2023-09-13T17:38:00Z</dcterms:created>
  <dcterms:modified xsi:type="dcterms:W3CDTF">2023-09-14T23:45:00Z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TC062070661033</vt:lpwstr>
  </property>
  <property fmtid="{D5CDD505-2E9C-101B-9397-08002B2CF9AE}" pid="3" name="ContentTypeId">
    <vt:lpwstr>0x0101008AD9396645F46748A81322C12F250A4A</vt:lpwstr>
  </property>
  <property fmtid="{D5CDD505-2E9C-101B-9397-08002B2CF9AE}" pid="4" name="MediaServiceImageTags">
    <vt:lpwstr/>
  </property>
</Properties>
</file>